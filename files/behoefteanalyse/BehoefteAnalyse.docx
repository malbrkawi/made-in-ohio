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3E0E" w14:textId="78BE8C8E" w:rsidR="00B466EE" w:rsidRDefault="00B466EE">
      <w:r>
        <w:t xml:space="preserve"> </w:t>
      </w:r>
    </w:p>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194E8DF9"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F2F0234" w:rsidR="00EB4C81" w:rsidRPr="008D06DF" w:rsidRDefault="0075353F" w:rsidP="00EB4C81">
                                    <w:pPr>
                                      <w:pStyle w:val="Geenafstand"/>
                                      <w:spacing w:before="40" w:after="40"/>
                                      <w:rPr>
                                        <w:caps/>
                                        <w:color w:val="4472C4" w:themeColor="accent1"/>
                                        <w:sz w:val="28"/>
                                        <w:szCs w:val="28"/>
                                        <w:lang w:val="nl-NL"/>
                                      </w:rPr>
                                    </w:pPr>
                                    <w:r w:rsidRPr="008D06DF">
                                      <w:rPr>
                                        <w:caps/>
                                        <w:color w:val="4472C4" w:themeColor="accent1"/>
                                        <w:sz w:val="28"/>
                                        <w:szCs w:val="28"/>
                                        <w:lang w:val="nl-NL"/>
                                      </w:rPr>
                                      <w:t>PROJECT</w:t>
                                    </w:r>
                                  </w:p>
                                </w:sdtContent>
                              </w:sdt>
                              <w:p w14:paraId="0BE46CF3" w14:textId="77777777" w:rsidR="0075353F" w:rsidRPr="0075353F" w:rsidRDefault="00EB4C81" w:rsidP="00EB4C81">
                                <w:pPr>
                                  <w:pStyle w:val="Geenafstand"/>
                                  <w:rPr>
                                    <w:rStyle w:val="Subtielebenadrukking"/>
                                    <w:i w:val="0"/>
                                    <w:iCs w:val="0"/>
                                    <w:color w:val="auto"/>
                                    <w:lang w:val="nl-NL"/>
                                  </w:rPr>
                                </w:pPr>
                                <w:r w:rsidRPr="0075353F">
                                  <w:rPr>
                                    <w:rStyle w:val="Subtielebenadrukking"/>
                                    <w:i w:val="0"/>
                                    <w:iCs w:val="0"/>
                                    <w:color w:val="auto"/>
                                    <w:lang w:val="nl-NL"/>
                                  </w:rPr>
                                  <w:t xml:space="preserve">Team: </w:t>
                                </w:r>
                              </w:p>
                              <w:p w14:paraId="02AAF2E9" w14:textId="6A16E88E"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618F9A8C"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75353F">
                                  <w:rPr>
                                    <w:rStyle w:val="Subtielebenadrukking"/>
                                    <w:i w:val="0"/>
                                    <w:iCs w:val="0"/>
                                    <w:color w:val="auto"/>
                                    <w:lang w:val="nl-NL"/>
                                  </w:rPr>
                                  <w:t>september 2022</w:t>
                                </w:r>
                              </w:p>
                              <w:p w14:paraId="08A66F6A" w14:textId="3D19E385"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F2F0234" w:rsidR="00EB4C81" w:rsidRPr="008D06DF" w:rsidRDefault="0075353F" w:rsidP="00EB4C81">
                              <w:pPr>
                                <w:pStyle w:val="Geenafstand"/>
                                <w:spacing w:before="40" w:after="40"/>
                                <w:rPr>
                                  <w:caps/>
                                  <w:color w:val="4472C4" w:themeColor="accent1"/>
                                  <w:sz w:val="28"/>
                                  <w:szCs w:val="28"/>
                                  <w:lang w:val="nl-NL"/>
                                </w:rPr>
                              </w:pPr>
                              <w:r w:rsidRPr="008D06DF">
                                <w:rPr>
                                  <w:caps/>
                                  <w:color w:val="4472C4" w:themeColor="accent1"/>
                                  <w:sz w:val="28"/>
                                  <w:szCs w:val="28"/>
                                  <w:lang w:val="nl-NL"/>
                                </w:rPr>
                                <w:t>PROJECT</w:t>
                              </w:r>
                            </w:p>
                          </w:sdtContent>
                        </w:sdt>
                        <w:p w14:paraId="0BE46CF3" w14:textId="77777777" w:rsidR="0075353F" w:rsidRPr="0075353F" w:rsidRDefault="00EB4C81" w:rsidP="00EB4C81">
                          <w:pPr>
                            <w:pStyle w:val="Geenafstand"/>
                            <w:rPr>
                              <w:rStyle w:val="Subtielebenadrukking"/>
                              <w:i w:val="0"/>
                              <w:iCs w:val="0"/>
                              <w:color w:val="auto"/>
                              <w:lang w:val="nl-NL"/>
                            </w:rPr>
                          </w:pPr>
                          <w:r w:rsidRPr="0075353F">
                            <w:rPr>
                              <w:rStyle w:val="Subtielebenadrukking"/>
                              <w:i w:val="0"/>
                              <w:iCs w:val="0"/>
                              <w:color w:val="auto"/>
                              <w:lang w:val="nl-NL"/>
                            </w:rPr>
                            <w:t xml:space="preserve">Team: </w:t>
                          </w:r>
                        </w:p>
                        <w:p w14:paraId="02AAF2E9" w14:textId="6A16E88E"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618F9A8C"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75353F">
                            <w:rPr>
                              <w:rStyle w:val="Subtielebenadrukking"/>
                              <w:i w:val="0"/>
                              <w:iCs w:val="0"/>
                              <w:color w:val="auto"/>
                              <w:lang w:val="nl-NL"/>
                            </w:rPr>
                            <w:t>september 2022</w:t>
                          </w:r>
                        </w:p>
                        <w:p w14:paraId="08A66F6A" w14:textId="3D19E385"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CF539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CF539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CF5399">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30324A12" w14:textId="77777777" w:rsidR="007A68DD" w:rsidRDefault="00CF5399">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CDB0E94" w14:textId="74E9697C"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CDB0E94" w14:textId="74E9697C"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118727080"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24C1D1FA" w14:textId="6D0F0A12" w:rsidR="008D06DF"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8727080" w:history="1">
            <w:r w:rsidR="008D06DF" w:rsidRPr="00E25166">
              <w:rPr>
                <w:rStyle w:val="Hyperlink"/>
                <w:noProof/>
              </w:rPr>
              <w:t>Inhoud</w:t>
            </w:r>
            <w:r w:rsidR="008D06DF">
              <w:rPr>
                <w:noProof/>
                <w:webHidden/>
              </w:rPr>
              <w:tab/>
            </w:r>
            <w:r w:rsidR="008D06DF">
              <w:rPr>
                <w:noProof/>
                <w:webHidden/>
              </w:rPr>
              <w:fldChar w:fldCharType="begin"/>
            </w:r>
            <w:r w:rsidR="008D06DF">
              <w:rPr>
                <w:noProof/>
                <w:webHidden/>
              </w:rPr>
              <w:instrText xml:space="preserve"> PAGEREF _Toc118727080 \h </w:instrText>
            </w:r>
            <w:r w:rsidR="008D06DF">
              <w:rPr>
                <w:noProof/>
                <w:webHidden/>
              </w:rPr>
            </w:r>
            <w:r w:rsidR="008D06DF">
              <w:rPr>
                <w:noProof/>
                <w:webHidden/>
              </w:rPr>
              <w:fldChar w:fldCharType="separate"/>
            </w:r>
            <w:r w:rsidR="008D06DF">
              <w:rPr>
                <w:noProof/>
                <w:webHidden/>
              </w:rPr>
              <w:t>1</w:t>
            </w:r>
            <w:r w:rsidR="008D06DF">
              <w:rPr>
                <w:noProof/>
                <w:webHidden/>
              </w:rPr>
              <w:fldChar w:fldCharType="end"/>
            </w:r>
          </w:hyperlink>
        </w:p>
        <w:p w14:paraId="3AA12768" w14:textId="733D6901" w:rsidR="008D06DF" w:rsidRDefault="00CF5399">
          <w:pPr>
            <w:pStyle w:val="Inhopg1"/>
            <w:tabs>
              <w:tab w:val="left" w:pos="440"/>
              <w:tab w:val="right" w:leader="dot" w:pos="9016"/>
            </w:tabs>
            <w:rPr>
              <w:rFonts w:eastAsiaTheme="minorEastAsia"/>
              <w:noProof/>
              <w:lang w:eastAsia="nl-NL"/>
            </w:rPr>
          </w:pPr>
          <w:hyperlink w:anchor="_Toc118727081" w:history="1">
            <w:r w:rsidR="008D06DF" w:rsidRPr="00E25166">
              <w:rPr>
                <w:rStyle w:val="Hyperlink"/>
                <w:noProof/>
              </w:rPr>
              <w:t>1</w:t>
            </w:r>
            <w:r w:rsidR="008D06DF">
              <w:rPr>
                <w:rFonts w:eastAsiaTheme="minorEastAsia"/>
                <w:noProof/>
                <w:lang w:eastAsia="nl-NL"/>
              </w:rPr>
              <w:tab/>
            </w:r>
            <w:r w:rsidR="008D06DF" w:rsidRPr="00E25166">
              <w:rPr>
                <w:rStyle w:val="Hyperlink"/>
                <w:noProof/>
              </w:rPr>
              <w:t>Inleiding</w:t>
            </w:r>
            <w:r w:rsidR="008D06DF">
              <w:rPr>
                <w:noProof/>
                <w:webHidden/>
              </w:rPr>
              <w:tab/>
            </w:r>
            <w:r w:rsidR="008D06DF">
              <w:rPr>
                <w:noProof/>
                <w:webHidden/>
              </w:rPr>
              <w:fldChar w:fldCharType="begin"/>
            </w:r>
            <w:r w:rsidR="008D06DF">
              <w:rPr>
                <w:noProof/>
                <w:webHidden/>
              </w:rPr>
              <w:instrText xml:space="preserve"> PAGEREF _Toc118727081 \h </w:instrText>
            </w:r>
            <w:r w:rsidR="008D06DF">
              <w:rPr>
                <w:noProof/>
                <w:webHidden/>
              </w:rPr>
            </w:r>
            <w:r w:rsidR="008D06DF">
              <w:rPr>
                <w:noProof/>
                <w:webHidden/>
              </w:rPr>
              <w:fldChar w:fldCharType="separate"/>
            </w:r>
            <w:r w:rsidR="008D06DF">
              <w:rPr>
                <w:noProof/>
                <w:webHidden/>
              </w:rPr>
              <w:t>2</w:t>
            </w:r>
            <w:r w:rsidR="008D06DF">
              <w:rPr>
                <w:noProof/>
                <w:webHidden/>
              </w:rPr>
              <w:fldChar w:fldCharType="end"/>
            </w:r>
          </w:hyperlink>
        </w:p>
        <w:p w14:paraId="5371947A" w14:textId="780C2BB6" w:rsidR="008D06DF" w:rsidRDefault="00CF5399">
          <w:pPr>
            <w:pStyle w:val="Inhopg1"/>
            <w:tabs>
              <w:tab w:val="left" w:pos="440"/>
              <w:tab w:val="right" w:leader="dot" w:pos="9016"/>
            </w:tabs>
            <w:rPr>
              <w:rFonts w:eastAsiaTheme="minorEastAsia"/>
              <w:noProof/>
              <w:lang w:eastAsia="nl-NL"/>
            </w:rPr>
          </w:pPr>
          <w:hyperlink w:anchor="_Toc118727082" w:history="1">
            <w:r w:rsidR="008D06DF" w:rsidRPr="00E25166">
              <w:rPr>
                <w:rStyle w:val="Hyperlink"/>
                <w:noProof/>
              </w:rPr>
              <w:t>2</w:t>
            </w:r>
            <w:r w:rsidR="008D06DF">
              <w:rPr>
                <w:rFonts w:eastAsiaTheme="minorEastAsia"/>
                <w:noProof/>
                <w:lang w:eastAsia="nl-NL"/>
              </w:rPr>
              <w:tab/>
            </w:r>
            <w:r w:rsidR="008D06DF" w:rsidRPr="00E25166">
              <w:rPr>
                <w:rStyle w:val="Hyperlink"/>
                <w:noProof/>
              </w:rPr>
              <w:t>Missie van de klant</w:t>
            </w:r>
            <w:r w:rsidR="008D06DF">
              <w:rPr>
                <w:noProof/>
                <w:webHidden/>
              </w:rPr>
              <w:tab/>
            </w:r>
            <w:r w:rsidR="008D06DF">
              <w:rPr>
                <w:noProof/>
                <w:webHidden/>
              </w:rPr>
              <w:fldChar w:fldCharType="begin"/>
            </w:r>
            <w:r w:rsidR="008D06DF">
              <w:rPr>
                <w:noProof/>
                <w:webHidden/>
              </w:rPr>
              <w:instrText xml:space="preserve"> PAGEREF _Toc118727082 \h </w:instrText>
            </w:r>
            <w:r w:rsidR="008D06DF">
              <w:rPr>
                <w:noProof/>
                <w:webHidden/>
              </w:rPr>
            </w:r>
            <w:r w:rsidR="008D06DF">
              <w:rPr>
                <w:noProof/>
                <w:webHidden/>
              </w:rPr>
              <w:fldChar w:fldCharType="separate"/>
            </w:r>
            <w:r w:rsidR="008D06DF">
              <w:rPr>
                <w:noProof/>
                <w:webHidden/>
              </w:rPr>
              <w:t>2</w:t>
            </w:r>
            <w:r w:rsidR="008D06DF">
              <w:rPr>
                <w:noProof/>
                <w:webHidden/>
              </w:rPr>
              <w:fldChar w:fldCharType="end"/>
            </w:r>
          </w:hyperlink>
        </w:p>
        <w:p w14:paraId="4759E20A" w14:textId="626CC0B5" w:rsidR="008D06DF" w:rsidRDefault="00CF5399">
          <w:pPr>
            <w:pStyle w:val="Inhopg1"/>
            <w:tabs>
              <w:tab w:val="left" w:pos="440"/>
              <w:tab w:val="right" w:leader="dot" w:pos="9016"/>
            </w:tabs>
            <w:rPr>
              <w:rFonts w:eastAsiaTheme="minorEastAsia"/>
              <w:noProof/>
              <w:lang w:eastAsia="nl-NL"/>
            </w:rPr>
          </w:pPr>
          <w:hyperlink w:anchor="_Toc118727083" w:history="1">
            <w:r w:rsidR="008D06DF" w:rsidRPr="00E25166">
              <w:rPr>
                <w:rStyle w:val="Hyperlink"/>
                <w:noProof/>
              </w:rPr>
              <w:t>3</w:t>
            </w:r>
            <w:r w:rsidR="008D06DF">
              <w:rPr>
                <w:rFonts w:eastAsiaTheme="minorEastAsia"/>
                <w:noProof/>
                <w:lang w:eastAsia="nl-NL"/>
              </w:rPr>
              <w:tab/>
            </w:r>
            <w:r w:rsidR="008D06DF" w:rsidRPr="00E25166">
              <w:rPr>
                <w:rStyle w:val="Hyperlink"/>
                <w:noProof/>
              </w:rPr>
              <w:t>Huidige situatie</w:t>
            </w:r>
            <w:r w:rsidR="008D06DF">
              <w:rPr>
                <w:noProof/>
                <w:webHidden/>
              </w:rPr>
              <w:tab/>
            </w:r>
            <w:r w:rsidR="008D06DF">
              <w:rPr>
                <w:noProof/>
                <w:webHidden/>
              </w:rPr>
              <w:fldChar w:fldCharType="begin"/>
            </w:r>
            <w:r w:rsidR="008D06DF">
              <w:rPr>
                <w:noProof/>
                <w:webHidden/>
              </w:rPr>
              <w:instrText xml:space="preserve"> PAGEREF _Toc118727083 \h </w:instrText>
            </w:r>
            <w:r w:rsidR="008D06DF">
              <w:rPr>
                <w:noProof/>
                <w:webHidden/>
              </w:rPr>
            </w:r>
            <w:r w:rsidR="008D06DF">
              <w:rPr>
                <w:noProof/>
                <w:webHidden/>
              </w:rPr>
              <w:fldChar w:fldCharType="separate"/>
            </w:r>
            <w:r w:rsidR="008D06DF">
              <w:rPr>
                <w:noProof/>
                <w:webHidden/>
              </w:rPr>
              <w:t>2</w:t>
            </w:r>
            <w:r w:rsidR="008D06DF">
              <w:rPr>
                <w:noProof/>
                <w:webHidden/>
              </w:rPr>
              <w:fldChar w:fldCharType="end"/>
            </w:r>
          </w:hyperlink>
        </w:p>
        <w:p w14:paraId="5E416BAE" w14:textId="65BC6F2B" w:rsidR="008D06DF" w:rsidRDefault="00CF5399">
          <w:pPr>
            <w:pStyle w:val="Inhopg1"/>
            <w:tabs>
              <w:tab w:val="left" w:pos="440"/>
              <w:tab w:val="right" w:leader="dot" w:pos="9016"/>
            </w:tabs>
            <w:rPr>
              <w:rFonts w:eastAsiaTheme="minorEastAsia"/>
              <w:noProof/>
              <w:lang w:eastAsia="nl-NL"/>
            </w:rPr>
          </w:pPr>
          <w:hyperlink w:anchor="_Toc118727084" w:history="1">
            <w:r w:rsidR="008D06DF" w:rsidRPr="00E25166">
              <w:rPr>
                <w:rStyle w:val="Hyperlink"/>
                <w:noProof/>
              </w:rPr>
              <w:t>4</w:t>
            </w:r>
            <w:r w:rsidR="008D06DF">
              <w:rPr>
                <w:rFonts w:eastAsiaTheme="minorEastAsia"/>
                <w:noProof/>
                <w:lang w:eastAsia="nl-NL"/>
              </w:rPr>
              <w:tab/>
            </w:r>
            <w:r w:rsidR="008D06DF" w:rsidRPr="00E25166">
              <w:rPr>
                <w:rStyle w:val="Hyperlink"/>
                <w:noProof/>
              </w:rPr>
              <w:t>Gewenste situatie</w:t>
            </w:r>
            <w:r w:rsidR="008D06DF">
              <w:rPr>
                <w:noProof/>
                <w:webHidden/>
              </w:rPr>
              <w:tab/>
            </w:r>
            <w:r w:rsidR="008D06DF">
              <w:rPr>
                <w:noProof/>
                <w:webHidden/>
              </w:rPr>
              <w:fldChar w:fldCharType="begin"/>
            </w:r>
            <w:r w:rsidR="008D06DF">
              <w:rPr>
                <w:noProof/>
                <w:webHidden/>
              </w:rPr>
              <w:instrText xml:space="preserve"> PAGEREF _Toc118727084 \h </w:instrText>
            </w:r>
            <w:r w:rsidR="008D06DF">
              <w:rPr>
                <w:noProof/>
                <w:webHidden/>
              </w:rPr>
            </w:r>
            <w:r w:rsidR="008D06DF">
              <w:rPr>
                <w:noProof/>
                <w:webHidden/>
              </w:rPr>
              <w:fldChar w:fldCharType="separate"/>
            </w:r>
            <w:r w:rsidR="008D06DF">
              <w:rPr>
                <w:noProof/>
                <w:webHidden/>
              </w:rPr>
              <w:t>2</w:t>
            </w:r>
            <w:r w:rsidR="008D06DF">
              <w:rPr>
                <w:noProof/>
                <w:webHidden/>
              </w:rPr>
              <w:fldChar w:fldCharType="end"/>
            </w:r>
          </w:hyperlink>
        </w:p>
        <w:p w14:paraId="0ECCC815" w14:textId="25B0A370" w:rsidR="008D06DF" w:rsidRDefault="00CF5399">
          <w:pPr>
            <w:pStyle w:val="Inhopg1"/>
            <w:tabs>
              <w:tab w:val="left" w:pos="440"/>
              <w:tab w:val="right" w:leader="dot" w:pos="9016"/>
            </w:tabs>
            <w:rPr>
              <w:rFonts w:eastAsiaTheme="minorEastAsia"/>
              <w:noProof/>
              <w:lang w:eastAsia="nl-NL"/>
            </w:rPr>
          </w:pPr>
          <w:hyperlink w:anchor="_Toc118727085" w:history="1">
            <w:r w:rsidR="008D06DF" w:rsidRPr="00E25166">
              <w:rPr>
                <w:rStyle w:val="Hyperlink"/>
                <w:noProof/>
              </w:rPr>
              <w:t>5</w:t>
            </w:r>
            <w:r w:rsidR="008D06DF">
              <w:rPr>
                <w:rFonts w:eastAsiaTheme="minorEastAsia"/>
                <w:noProof/>
                <w:lang w:eastAsia="nl-NL"/>
              </w:rPr>
              <w:tab/>
            </w:r>
            <w:r w:rsidR="008D06DF" w:rsidRPr="00E25166">
              <w:rPr>
                <w:rStyle w:val="Hyperlink"/>
                <w:noProof/>
              </w:rPr>
              <w:t>Het product</w:t>
            </w:r>
            <w:r w:rsidR="008D06DF">
              <w:rPr>
                <w:noProof/>
                <w:webHidden/>
              </w:rPr>
              <w:tab/>
            </w:r>
            <w:r w:rsidR="008D06DF">
              <w:rPr>
                <w:noProof/>
                <w:webHidden/>
              </w:rPr>
              <w:fldChar w:fldCharType="begin"/>
            </w:r>
            <w:r w:rsidR="008D06DF">
              <w:rPr>
                <w:noProof/>
                <w:webHidden/>
              </w:rPr>
              <w:instrText xml:space="preserve"> PAGEREF _Toc118727085 \h </w:instrText>
            </w:r>
            <w:r w:rsidR="008D06DF">
              <w:rPr>
                <w:noProof/>
                <w:webHidden/>
              </w:rPr>
            </w:r>
            <w:r w:rsidR="008D06DF">
              <w:rPr>
                <w:noProof/>
                <w:webHidden/>
              </w:rPr>
              <w:fldChar w:fldCharType="separate"/>
            </w:r>
            <w:r w:rsidR="008D06DF">
              <w:rPr>
                <w:noProof/>
                <w:webHidden/>
              </w:rPr>
              <w:t>3</w:t>
            </w:r>
            <w:r w:rsidR="008D06DF">
              <w:rPr>
                <w:noProof/>
                <w:webHidden/>
              </w:rPr>
              <w:fldChar w:fldCharType="end"/>
            </w:r>
          </w:hyperlink>
        </w:p>
        <w:p w14:paraId="6124873F" w14:textId="2F1F1B59" w:rsidR="008D06DF" w:rsidRDefault="00CF5399">
          <w:pPr>
            <w:pStyle w:val="Inhopg2"/>
            <w:tabs>
              <w:tab w:val="left" w:pos="880"/>
              <w:tab w:val="right" w:leader="dot" w:pos="9016"/>
            </w:tabs>
            <w:rPr>
              <w:rFonts w:eastAsiaTheme="minorEastAsia"/>
              <w:noProof/>
              <w:lang w:eastAsia="nl-NL"/>
            </w:rPr>
          </w:pPr>
          <w:hyperlink w:anchor="_Toc118727086" w:history="1">
            <w:r w:rsidR="008D06DF" w:rsidRPr="00E25166">
              <w:rPr>
                <w:rStyle w:val="Hyperlink"/>
                <w:noProof/>
              </w:rPr>
              <w:t>5.1</w:t>
            </w:r>
            <w:r w:rsidR="008D06DF">
              <w:rPr>
                <w:rFonts w:eastAsiaTheme="minorEastAsia"/>
                <w:noProof/>
                <w:lang w:eastAsia="nl-NL"/>
              </w:rPr>
              <w:tab/>
            </w:r>
            <w:r w:rsidR="008D06DF" w:rsidRPr="00E25166">
              <w:rPr>
                <w:rStyle w:val="Hyperlink"/>
                <w:noProof/>
              </w:rPr>
              <w:t>Product eisen</w:t>
            </w:r>
            <w:r w:rsidR="008D06DF">
              <w:rPr>
                <w:noProof/>
                <w:webHidden/>
              </w:rPr>
              <w:tab/>
            </w:r>
            <w:r w:rsidR="008D06DF">
              <w:rPr>
                <w:noProof/>
                <w:webHidden/>
              </w:rPr>
              <w:fldChar w:fldCharType="begin"/>
            </w:r>
            <w:r w:rsidR="008D06DF">
              <w:rPr>
                <w:noProof/>
                <w:webHidden/>
              </w:rPr>
              <w:instrText xml:space="preserve"> PAGEREF _Toc118727086 \h </w:instrText>
            </w:r>
            <w:r w:rsidR="008D06DF">
              <w:rPr>
                <w:noProof/>
                <w:webHidden/>
              </w:rPr>
            </w:r>
            <w:r w:rsidR="008D06DF">
              <w:rPr>
                <w:noProof/>
                <w:webHidden/>
              </w:rPr>
              <w:fldChar w:fldCharType="separate"/>
            </w:r>
            <w:r w:rsidR="008D06DF">
              <w:rPr>
                <w:noProof/>
                <w:webHidden/>
              </w:rPr>
              <w:t>3</w:t>
            </w:r>
            <w:r w:rsidR="008D06DF">
              <w:rPr>
                <w:noProof/>
                <w:webHidden/>
              </w:rPr>
              <w:fldChar w:fldCharType="end"/>
            </w:r>
          </w:hyperlink>
        </w:p>
        <w:p w14:paraId="51656FE0" w14:textId="10164FCD" w:rsidR="008D06DF" w:rsidRDefault="00CF5399">
          <w:pPr>
            <w:pStyle w:val="Inhopg1"/>
            <w:tabs>
              <w:tab w:val="left" w:pos="440"/>
              <w:tab w:val="right" w:leader="dot" w:pos="9016"/>
            </w:tabs>
            <w:rPr>
              <w:rFonts w:eastAsiaTheme="minorEastAsia"/>
              <w:noProof/>
              <w:lang w:eastAsia="nl-NL"/>
            </w:rPr>
          </w:pPr>
          <w:hyperlink w:anchor="_Toc118727087" w:history="1">
            <w:r w:rsidR="008D06DF" w:rsidRPr="00E25166">
              <w:rPr>
                <w:rStyle w:val="Hyperlink"/>
                <w:noProof/>
              </w:rPr>
              <w:t>6</w:t>
            </w:r>
            <w:r w:rsidR="008D06DF">
              <w:rPr>
                <w:rFonts w:eastAsiaTheme="minorEastAsia"/>
                <w:noProof/>
                <w:lang w:eastAsia="nl-NL"/>
              </w:rPr>
              <w:tab/>
            </w:r>
            <w:r w:rsidR="008D06DF" w:rsidRPr="00E25166">
              <w:rPr>
                <w:rStyle w:val="Hyperlink"/>
                <w:noProof/>
              </w:rPr>
              <w:t>Doelgroep(en)</w:t>
            </w:r>
            <w:r w:rsidR="008D06DF">
              <w:rPr>
                <w:noProof/>
                <w:webHidden/>
              </w:rPr>
              <w:tab/>
            </w:r>
            <w:r w:rsidR="008D06DF">
              <w:rPr>
                <w:noProof/>
                <w:webHidden/>
              </w:rPr>
              <w:fldChar w:fldCharType="begin"/>
            </w:r>
            <w:r w:rsidR="008D06DF">
              <w:rPr>
                <w:noProof/>
                <w:webHidden/>
              </w:rPr>
              <w:instrText xml:space="preserve"> PAGEREF _Toc118727087 \h </w:instrText>
            </w:r>
            <w:r w:rsidR="008D06DF">
              <w:rPr>
                <w:noProof/>
                <w:webHidden/>
              </w:rPr>
            </w:r>
            <w:r w:rsidR="008D06DF">
              <w:rPr>
                <w:noProof/>
                <w:webHidden/>
              </w:rPr>
              <w:fldChar w:fldCharType="separate"/>
            </w:r>
            <w:r w:rsidR="008D06DF">
              <w:rPr>
                <w:noProof/>
                <w:webHidden/>
              </w:rPr>
              <w:t>3</w:t>
            </w:r>
            <w:r w:rsidR="008D06DF">
              <w:rPr>
                <w:noProof/>
                <w:webHidden/>
              </w:rPr>
              <w:fldChar w:fldCharType="end"/>
            </w:r>
          </w:hyperlink>
        </w:p>
        <w:p w14:paraId="3B81C51C" w14:textId="38B93063" w:rsidR="008D06DF" w:rsidRDefault="00CF5399">
          <w:pPr>
            <w:pStyle w:val="Inhopg1"/>
            <w:tabs>
              <w:tab w:val="left" w:pos="440"/>
              <w:tab w:val="right" w:leader="dot" w:pos="9016"/>
            </w:tabs>
            <w:rPr>
              <w:rFonts w:eastAsiaTheme="minorEastAsia"/>
              <w:noProof/>
              <w:lang w:eastAsia="nl-NL"/>
            </w:rPr>
          </w:pPr>
          <w:hyperlink w:anchor="_Toc118727088" w:history="1">
            <w:r w:rsidR="008D06DF" w:rsidRPr="00E25166">
              <w:rPr>
                <w:rStyle w:val="Hyperlink"/>
                <w:noProof/>
              </w:rPr>
              <w:t>7</w:t>
            </w:r>
            <w:r w:rsidR="008D06DF">
              <w:rPr>
                <w:rFonts w:eastAsiaTheme="minorEastAsia"/>
                <w:noProof/>
                <w:lang w:eastAsia="nl-NL"/>
              </w:rPr>
              <w:tab/>
            </w:r>
            <w:r w:rsidR="008D06DF" w:rsidRPr="00E25166">
              <w:rPr>
                <w:rStyle w:val="Hyperlink"/>
                <w:noProof/>
              </w:rPr>
              <w:t>Projectdoelstelling(en)</w:t>
            </w:r>
            <w:r w:rsidR="008D06DF">
              <w:rPr>
                <w:noProof/>
                <w:webHidden/>
              </w:rPr>
              <w:tab/>
            </w:r>
            <w:r w:rsidR="008D06DF">
              <w:rPr>
                <w:noProof/>
                <w:webHidden/>
              </w:rPr>
              <w:fldChar w:fldCharType="begin"/>
            </w:r>
            <w:r w:rsidR="008D06DF">
              <w:rPr>
                <w:noProof/>
                <w:webHidden/>
              </w:rPr>
              <w:instrText xml:space="preserve"> PAGEREF _Toc118727088 \h </w:instrText>
            </w:r>
            <w:r w:rsidR="008D06DF">
              <w:rPr>
                <w:noProof/>
                <w:webHidden/>
              </w:rPr>
            </w:r>
            <w:r w:rsidR="008D06DF">
              <w:rPr>
                <w:noProof/>
                <w:webHidden/>
              </w:rPr>
              <w:fldChar w:fldCharType="separate"/>
            </w:r>
            <w:r w:rsidR="008D06DF">
              <w:rPr>
                <w:noProof/>
                <w:webHidden/>
              </w:rPr>
              <w:t>3</w:t>
            </w:r>
            <w:r w:rsidR="008D06DF">
              <w:rPr>
                <w:noProof/>
                <w:webHidden/>
              </w:rPr>
              <w:fldChar w:fldCharType="end"/>
            </w:r>
          </w:hyperlink>
        </w:p>
        <w:p w14:paraId="7C7389C0" w14:textId="080E970B" w:rsidR="008D06DF" w:rsidRDefault="00CF5399">
          <w:pPr>
            <w:pStyle w:val="Inhopg1"/>
            <w:tabs>
              <w:tab w:val="left" w:pos="440"/>
              <w:tab w:val="right" w:leader="dot" w:pos="9016"/>
            </w:tabs>
            <w:rPr>
              <w:rFonts w:eastAsiaTheme="minorEastAsia"/>
              <w:noProof/>
              <w:lang w:eastAsia="nl-NL"/>
            </w:rPr>
          </w:pPr>
          <w:hyperlink w:anchor="_Toc118727089" w:history="1">
            <w:r w:rsidR="008D06DF" w:rsidRPr="00E25166">
              <w:rPr>
                <w:rStyle w:val="Hyperlink"/>
                <w:noProof/>
              </w:rPr>
              <w:t>8</w:t>
            </w:r>
            <w:r w:rsidR="008D06DF">
              <w:rPr>
                <w:rFonts w:eastAsiaTheme="minorEastAsia"/>
                <w:noProof/>
                <w:lang w:eastAsia="nl-NL"/>
              </w:rPr>
              <w:tab/>
            </w:r>
            <w:r w:rsidR="008D06DF" w:rsidRPr="00E25166">
              <w:rPr>
                <w:rStyle w:val="Hyperlink"/>
                <w:noProof/>
              </w:rPr>
              <w:t>Technieken en codeconventies</w:t>
            </w:r>
            <w:r w:rsidR="008D06DF">
              <w:rPr>
                <w:noProof/>
                <w:webHidden/>
              </w:rPr>
              <w:tab/>
            </w:r>
            <w:r w:rsidR="008D06DF">
              <w:rPr>
                <w:noProof/>
                <w:webHidden/>
              </w:rPr>
              <w:fldChar w:fldCharType="begin"/>
            </w:r>
            <w:r w:rsidR="008D06DF">
              <w:rPr>
                <w:noProof/>
                <w:webHidden/>
              </w:rPr>
              <w:instrText xml:space="preserve"> PAGEREF _Toc118727089 \h </w:instrText>
            </w:r>
            <w:r w:rsidR="008D06DF">
              <w:rPr>
                <w:noProof/>
                <w:webHidden/>
              </w:rPr>
            </w:r>
            <w:r w:rsidR="008D06DF">
              <w:rPr>
                <w:noProof/>
                <w:webHidden/>
              </w:rPr>
              <w:fldChar w:fldCharType="separate"/>
            </w:r>
            <w:r w:rsidR="008D06DF">
              <w:rPr>
                <w:noProof/>
                <w:webHidden/>
              </w:rPr>
              <w:t>3</w:t>
            </w:r>
            <w:r w:rsidR="008D06DF">
              <w:rPr>
                <w:noProof/>
                <w:webHidden/>
              </w:rPr>
              <w:fldChar w:fldCharType="end"/>
            </w:r>
          </w:hyperlink>
        </w:p>
        <w:p w14:paraId="77788EFF" w14:textId="66C60107" w:rsidR="008D06DF" w:rsidRDefault="00CF5399">
          <w:pPr>
            <w:pStyle w:val="Inhopg1"/>
            <w:tabs>
              <w:tab w:val="left" w:pos="440"/>
              <w:tab w:val="right" w:leader="dot" w:pos="9016"/>
            </w:tabs>
            <w:rPr>
              <w:rFonts w:eastAsiaTheme="minorEastAsia"/>
              <w:noProof/>
              <w:lang w:eastAsia="nl-NL"/>
            </w:rPr>
          </w:pPr>
          <w:hyperlink w:anchor="_Toc118727090" w:history="1">
            <w:r w:rsidR="008D06DF" w:rsidRPr="00E25166">
              <w:rPr>
                <w:rStyle w:val="Hyperlink"/>
                <w:noProof/>
              </w:rPr>
              <w:t>9</w:t>
            </w:r>
            <w:r w:rsidR="008D06DF">
              <w:rPr>
                <w:rFonts w:eastAsiaTheme="minorEastAsia"/>
                <w:noProof/>
                <w:lang w:eastAsia="nl-NL"/>
              </w:rPr>
              <w:tab/>
            </w:r>
            <w:r w:rsidR="008D06DF" w:rsidRPr="00E25166">
              <w:rPr>
                <w:rStyle w:val="Hyperlink"/>
                <w:noProof/>
              </w:rPr>
              <w:t>User Stories</w:t>
            </w:r>
            <w:r w:rsidR="008D06DF">
              <w:rPr>
                <w:noProof/>
                <w:webHidden/>
              </w:rPr>
              <w:tab/>
            </w:r>
            <w:r w:rsidR="008D06DF">
              <w:rPr>
                <w:noProof/>
                <w:webHidden/>
              </w:rPr>
              <w:fldChar w:fldCharType="begin"/>
            </w:r>
            <w:r w:rsidR="008D06DF">
              <w:rPr>
                <w:noProof/>
                <w:webHidden/>
              </w:rPr>
              <w:instrText xml:space="preserve"> PAGEREF _Toc118727090 \h </w:instrText>
            </w:r>
            <w:r w:rsidR="008D06DF">
              <w:rPr>
                <w:noProof/>
                <w:webHidden/>
              </w:rPr>
            </w:r>
            <w:r w:rsidR="008D06DF">
              <w:rPr>
                <w:noProof/>
                <w:webHidden/>
              </w:rPr>
              <w:fldChar w:fldCharType="separate"/>
            </w:r>
            <w:r w:rsidR="008D06DF">
              <w:rPr>
                <w:noProof/>
                <w:webHidden/>
              </w:rPr>
              <w:t>3</w:t>
            </w:r>
            <w:r w:rsidR="008D06DF">
              <w:rPr>
                <w:noProof/>
                <w:webHidden/>
              </w:rPr>
              <w:fldChar w:fldCharType="end"/>
            </w:r>
          </w:hyperlink>
        </w:p>
        <w:p w14:paraId="32DEC29A" w14:textId="6712BD6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186FF5D1" w:rsidR="00F54C8A" w:rsidRDefault="00F54C8A" w:rsidP="00820376">
      <w:pPr>
        <w:pStyle w:val="Kop1"/>
      </w:pPr>
      <w:bookmarkStart w:id="1" w:name="_Toc118727081"/>
      <w:r w:rsidRPr="00222411">
        <w:lastRenderedPageBreak/>
        <w:t>Inleiding</w:t>
      </w:r>
      <w:bookmarkEnd w:id="1"/>
    </w:p>
    <w:p w14:paraId="1A36020F" w14:textId="24F9B698" w:rsidR="00EB3B8E" w:rsidRDefault="00EB3B8E" w:rsidP="00EB3B8E"/>
    <w:p w14:paraId="712D4964" w14:textId="77777777" w:rsidR="00EB3B8E" w:rsidRPr="00AF7F9C" w:rsidRDefault="00EB3B8E" w:rsidP="00EB3B8E">
      <w:pPr>
        <w:rPr>
          <w:rFonts w:ascii="Open Sans" w:hAnsi="Open Sans" w:cs="Open Sans"/>
        </w:rPr>
      </w:pPr>
      <w:r w:rsidRPr="00AF7F9C">
        <w:rPr>
          <w:rFonts w:ascii="Open Sans" w:hAnsi="Open Sans" w:cs="Open Sans"/>
        </w:rPr>
        <w:t>Jeffrey Klein is een autohandelaar een heef een autoshowroom ‘Super Ride’ in een stad dat gespecialiseerd in super auto’s. Zijn doelgroep zijn jonge en oudere mensen uit de regio. Graag kopen en kijken zijn klanten de verschillende soorten super auto’s. Voor deze mensen wil hij iets extra’s doen, na een enquête onder de klanten zijn de volgend verbeterpunten naar voren gekomen:</w:t>
      </w:r>
    </w:p>
    <w:p w14:paraId="716585B9" w14:textId="77777777" w:rsidR="00EB3B8E" w:rsidRPr="00AF7F9C" w:rsidRDefault="00EB3B8E" w:rsidP="00EB3B8E">
      <w:pPr>
        <w:rPr>
          <w:rFonts w:ascii="Open Sans" w:hAnsi="Open Sans" w:cs="Open Sans"/>
        </w:rPr>
      </w:pPr>
    </w:p>
    <w:p w14:paraId="5EC808E9" w14:textId="77777777" w:rsidR="00EB3B8E" w:rsidRPr="00AF7F9C" w:rsidRDefault="00EB3B8E" w:rsidP="00EB3B8E">
      <w:pPr>
        <w:pStyle w:val="Lijstalinea"/>
        <w:numPr>
          <w:ilvl w:val="0"/>
          <w:numId w:val="5"/>
        </w:numPr>
        <w:rPr>
          <w:rFonts w:ascii="Open Sans" w:hAnsi="Open Sans" w:cs="Open Sans"/>
        </w:rPr>
      </w:pPr>
      <w:r w:rsidRPr="00AF7F9C">
        <w:rPr>
          <w:rFonts w:ascii="Open Sans" w:hAnsi="Open Sans" w:cs="Open Sans"/>
        </w:rPr>
        <w:t>Klanten zijn niet voldoende geïnformeerd over get autoshowroom.</w:t>
      </w:r>
    </w:p>
    <w:p w14:paraId="3B0AB27A" w14:textId="77777777" w:rsidR="00EB3B8E" w:rsidRPr="00AF7F9C" w:rsidRDefault="00EB3B8E" w:rsidP="00EB3B8E">
      <w:pPr>
        <w:pStyle w:val="Lijstalinea"/>
        <w:numPr>
          <w:ilvl w:val="0"/>
          <w:numId w:val="5"/>
        </w:numPr>
        <w:rPr>
          <w:rFonts w:ascii="Open Sans" w:hAnsi="Open Sans" w:cs="Open Sans"/>
        </w:rPr>
      </w:pPr>
      <w:r w:rsidRPr="00AF7F9C">
        <w:rPr>
          <w:rFonts w:ascii="Open Sans" w:hAnsi="Open Sans" w:cs="Open Sans"/>
        </w:rPr>
        <w:t>Klanten willen informatie over de super auto’s</w:t>
      </w:r>
    </w:p>
    <w:p w14:paraId="246DD860" w14:textId="77777777" w:rsidR="00EB3B8E" w:rsidRPr="00AF7F9C" w:rsidRDefault="00EB3B8E" w:rsidP="00EB3B8E">
      <w:pPr>
        <w:pStyle w:val="Lijstalinea"/>
        <w:numPr>
          <w:ilvl w:val="0"/>
          <w:numId w:val="5"/>
        </w:numPr>
        <w:rPr>
          <w:rFonts w:ascii="Open Sans" w:hAnsi="Open Sans" w:cs="Open Sans"/>
        </w:rPr>
      </w:pPr>
      <w:r w:rsidRPr="00AF7F9C">
        <w:rPr>
          <w:rFonts w:ascii="Open Sans" w:hAnsi="Open Sans" w:cs="Open Sans"/>
        </w:rPr>
        <w:t>Klanten willen ervaringen delen over de super auto’s</w:t>
      </w:r>
    </w:p>
    <w:p w14:paraId="25129D7D" w14:textId="77777777" w:rsidR="00EB3B8E" w:rsidRPr="00AF7F9C" w:rsidRDefault="00EB3B8E" w:rsidP="00EB3B8E">
      <w:pPr>
        <w:pStyle w:val="Lijstalinea"/>
        <w:ind w:left="0"/>
        <w:rPr>
          <w:rFonts w:ascii="Open Sans" w:hAnsi="Open Sans" w:cs="Open Sans"/>
        </w:rPr>
      </w:pPr>
      <w:r w:rsidRPr="00AF7F9C">
        <w:rPr>
          <w:rFonts w:ascii="Open Sans" w:hAnsi="Open Sans" w:cs="Open Sans"/>
        </w:rPr>
        <w:t>Hieraan wil de eigenaar, Jeffrey Klein, iets doen. Hij wil een website hebben waar klanten sportapparaten kunnen beoordelen en belijken.</w:t>
      </w:r>
    </w:p>
    <w:p w14:paraId="56308A3E" w14:textId="77777777" w:rsidR="00EB3B8E" w:rsidRPr="00AF7F9C" w:rsidRDefault="00EB3B8E" w:rsidP="00EB3B8E">
      <w:pPr>
        <w:pStyle w:val="Lijstalinea"/>
        <w:ind w:left="0"/>
        <w:rPr>
          <w:rFonts w:ascii="Open Sans" w:hAnsi="Open Sans" w:cs="Open Sans"/>
        </w:rPr>
      </w:pPr>
    </w:p>
    <w:p w14:paraId="1F345174" w14:textId="77777777" w:rsidR="00EB3B8E" w:rsidRPr="00AF7F9C" w:rsidRDefault="00EB3B8E" w:rsidP="00EB3B8E">
      <w:pPr>
        <w:pStyle w:val="Lijstalinea"/>
        <w:ind w:left="0"/>
        <w:rPr>
          <w:rFonts w:ascii="Open Sans" w:hAnsi="Open Sans" w:cs="Open Sans"/>
        </w:rPr>
      </w:pPr>
      <w:r w:rsidRPr="00AF7F9C">
        <w:rPr>
          <w:rFonts w:ascii="Open Sans" w:hAnsi="Open Sans" w:cs="Open Sans"/>
        </w:rPr>
        <w:t>GEGEVENS AUTOSHOWROOM</w:t>
      </w:r>
    </w:p>
    <w:p w14:paraId="35259C51" w14:textId="77777777" w:rsidR="00EB3B8E" w:rsidRPr="00AF7F9C" w:rsidRDefault="00EB3B8E" w:rsidP="00EB3B8E">
      <w:pPr>
        <w:pStyle w:val="Lijstalinea"/>
        <w:ind w:left="0"/>
        <w:rPr>
          <w:rFonts w:ascii="Open Sans" w:hAnsi="Open Sans" w:cs="Open Sans"/>
        </w:rPr>
      </w:pPr>
    </w:p>
    <w:p w14:paraId="7EEAACB5" w14:textId="77777777" w:rsidR="00EB3B8E" w:rsidRPr="00AF7F9C" w:rsidRDefault="00EB3B8E" w:rsidP="00EB3B8E">
      <w:pPr>
        <w:pStyle w:val="Lijstalinea"/>
        <w:ind w:left="0"/>
        <w:rPr>
          <w:rFonts w:ascii="Open Sans" w:hAnsi="Open Sans" w:cs="Open Sans"/>
        </w:rPr>
      </w:pPr>
      <w:r w:rsidRPr="00AF7F9C">
        <w:rPr>
          <w:rFonts w:ascii="Open Sans" w:hAnsi="Open Sans" w:cs="Open Sans"/>
        </w:rPr>
        <w:t>Supercarscentrum Super Ride</w:t>
      </w:r>
    </w:p>
    <w:p w14:paraId="0BF0A16E" w14:textId="77777777" w:rsidR="00EB3B8E" w:rsidRPr="00AF7F9C" w:rsidRDefault="00EB3B8E" w:rsidP="00EB3B8E">
      <w:pPr>
        <w:pStyle w:val="Lijstalinea"/>
        <w:ind w:left="0"/>
        <w:rPr>
          <w:rFonts w:ascii="Open Sans" w:hAnsi="Open Sans" w:cs="Open Sans"/>
        </w:rPr>
      </w:pPr>
      <w:r w:rsidRPr="00AF7F9C">
        <w:rPr>
          <w:rFonts w:ascii="Open Sans" w:hAnsi="Open Sans" w:cs="Open Sans"/>
        </w:rPr>
        <w:t>Zuidhoornseweg 6a</w:t>
      </w:r>
    </w:p>
    <w:p w14:paraId="296DAE3D" w14:textId="77777777" w:rsidR="00EB3B8E" w:rsidRPr="00AF7F9C" w:rsidRDefault="00EB3B8E" w:rsidP="00EB3B8E">
      <w:pPr>
        <w:pStyle w:val="Lijstalinea"/>
        <w:ind w:left="0"/>
        <w:rPr>
          <w:rFonts w:ascii="Open Sans" w:hAnsi="Open Sans" w:cs="Open Sans"/>
        </w:rPr>
      </w:pPr>
      <w:r w:rsidRPr="00AF7F9C">
        <w:rPr>
          <w:rFonts w:ascii="Open Sans" w:hAnsi="Open Sans" w:cs="Open Sans"/>
        </w:rPr>
        <w:t>2635 DJ Den Hoorn</w:t>
      </w:r>
    </w:p>
    <w:p w14:paraId="6FC21341" w14:textId="77777777" w:rsidR="00EB3B8E" w:rsidRPr="00AF7F9C" w:rsidRDefault="00EB3B8E" w:rsidP="00EB3B8E">
      <w:pPr>
        <w:pStyle w:val="Lijstalinea"/>
        <w:ind w:left="0"/>
        <w:rPr>
          <w:rFonts w:ascii="Open Sans" w:hAnsi="Open Sans" w:cs="Open Sans"/>
        </w:rPr>
      </w:pPr>
      <w:r w:rsidRPr="00AF7F9C">
        <w:rPr>
          <w:rFonts w:ascii="Open Sans" w:hAnsi="Open Sans" w:cs="Open Sans"/>
        </w:rPr>
        <w:t>015 – 2578924</w:t>
      </w:r>
    </w:p>
    <w:p w14:paraId="03698E31" w14:textId="77777777" w:rsidR="00EB3B8E" w:rsidRPr="00AF7F9C" w:rsidRDefault="00EB3B8E" w:rsidP="00EB3B8E">
      <w:pPr>
        <w:pStyle w:val="Lijstalinea"/>
        <w:ind w:left="0"/>
        <w:rPr>
          <w:rFonts w:ascii="Open Sans" w:hAnsi="Open Sans" w:cs="Open Sans"/>
        </w:rPr>
      </w:pPr>
    </w:p>
    <w:p w14:paraId="03809EBC" w14:textId="77777777" w:rsidR="00EB3B8E" w:rsidRPr="00AF7F9C" w:rsidRDefault="00EB3B8E" w:rsidP="00EB3B8E">
      <w:pPr>
        <w:pStyle w:val="Lijstalinea"/>
        <w:ind w:left="0"/>
        <w:rPr>
          <w:rFonts w:ascii="Open Sans" w:hAnsi="Open Sans" w:cs="Open Sans"/>
        </w:rPr>
      </w:pPr>
      <w:r w:rsidRPr="00AF7F9C">
        <w:rPr>
          <w:rFonts w:ascii="Open Sans" w:hAnsi="Open Sans" w:cs="Open Sans"/>
        </w:rPr>
        <w:t>OPENINGSTIJDEN</w:t>
      </w:r>
    </w:p>
    <w:p w14:paraId="785636DC" w14:textId="77777777" w:rsidR="00EB3B8E" w:rsidRPr="00AF7F9C" w:rsidRDefault="00EB3B8E" w:rsidP="00EB3B8E">
      <w:pPr>
        <w:pStyle w:val="Lijstalinea"/>
        <w:ind w:left="0"/>
        <w:rPr>
          <w:rFonts w:ascii="Open Sans" w:hAnsi="Open Sans" w:cs="Open Sans"/>
        </w:rPr>
      </w:pPr>
    </w:p>
    <w:p w14:paraId="1E838857" w14:textId="77777777" w:rsidR="00EB3B8E" w:rsidRPr="00AF7F9C" w:rsidRDefault="00EB3B8E" w:rsidP="00EB3B8E">
      <w:pPr>
        <w:pStyle w:val="Lijstalinea"/>
        <w:ind w:left="0"/>
        <w:rPr>
          <w:rFonts w:ascii="Open Sans" w:hAnsi="Open Sans" w:cs="Open Sans"/>
        </w:rPr>
      </w:pPr>
      <w:r w:rsidRPr="00AF7F9C">
        <w:rPr>
          <w:rFonts w:ascii="Open Sans" w:hAnsi="Open Sans" w:cs="Open Sans"/>
          <w:b/>
          <w:bCs/>
        </w:rPr>
        <w:t xml:space="preserve">Maandag: </w:t>
      </w:r>
      <w:r w:rsidRPr="00AF7F9C">
        <w:rPr>
          <w:rFonts w:ascii="Open Sans" w:hAnsi="Open Sans" w:cs="Open Sans"/>
        </w:rPr>
        <w:t>07:00 – 20:00</w:t>
      </w:r>
    </w:p>
    <w:p w14:paraId="3712332B" w14:textId="77777777" w:rsidR="00EB3B8E" w:rsidRPr="00AF7F9C" w:rsidRDefault="00EB3B8E" w:rsidP="00EB3B8E">
      <w:pPr>
        <w:pStyle w:val="Lijstalinea"/>
        <w:ind w:left="0"/>
        <w:rPr>
          <w:rFonts w:ascii="Open Sans" w:hAnsi="Open Sans" w:cs="Open Sans"/>
        </w:rPr>
      </w:pPr>
      <w:r w:rsidRPr="00AF7F9C">
        <w:rPr>
          <w:rFonts w:ascii="Open Sans" w:hAnsi="Open Sans" w:cs="Open Sans"/>
          <w:b/>
          <w:bCs/>
        </w:rPr>
        <w:t xml:space="preserve">Dinsdag: </w:t>
      </w:r>
      <w:r w:rsidRPr="00AF7F9C">
        <w:rPr>
          <w:rFonts w:ascii="Open Sans" w:hAnsi="Open Sans" w:cs="Open Sans"/>
        </w:rPr>
        <w:t>07:00 – 20:00</w:t>
      </w:r>
    </w:p>
    <w:p w14:paraId="5041CFFD" w14:textId="77777777" w:rsidR="00EB3B8E" w:rsidRPr="00AF7F9C" w:rsidRDefault="00EB3B8E" w:rsidP="00EB3B8E">
      <w:pPr>
        <w:pStyle w:val="Lijstalinea"/>
        <w:ind w:left="0"/>
        <w:rPr>
          <w:rFonts w:ascii="Open Sans" w:hAnsi="Open Sans" w:cs="Open Sans"/>
        </w:rPr>
      </w:pPr>
      <w:r w:rsidRPr="00AF7F9C">
        <w:rPr>
          <w:rFonts w:ascii="Open Sans" w:hAnsi="Open Sans" w:cs="Open Sans"/>
          <w:b/>
          <w:bCs/>
        </w:rPr>
        <w:t xml:space="preserve">Woensdag: </w:t>
      </w:r>
      <w:r w:rsidRPr="00AF7F9C">
        <w:rPr>
          <w:rFonts w:ascii="Open Sans" w:hAnsi="Open Sans" w:cs="Open Sans"/>
        </w:rPr>
        <w:t>08:00 – 19:00</w:t>
      </w:r>
    </w:p>
    <w:p w14:paraId="07D4EECF" w14:textId="77777777" w:rsidR="00EB3B8E" w:rsidRPr="00AF7F9C" w:rsidRDefault="00EB3B8E" w:rsidP="00EB3B8E">
      <w:pPr>
        <w:pStyle w:val="Lijstalinea"/>
        <w:ind w:left="0"/>
        <w:rPr>
          <w:rFonts w:ascii="Open Sans" w:hAnsi="Open Sans" w:cs="Open Sans"/>
        </w:rPr>
      </w:pPr>
      <w:r w:rsidRPr="00AF7F9C">
        <w:rPr>
          <w:rFonts w:ascii="Open Sans" w:hAnsi="Open Sans" w:cs="Open Sans"/>
          <w:b/>
          <w:bCs/>
        </w:rPr>
        <w:t xml:space="preserve">Donderdag: </w:t>
      </w:r>
      <w:r w:rsidRPr="00AF7F9C">
        <w:rPr>
          <w:rFonts w:ascii="Open Sans" w:hAnsi="Open Sans" w:cs="Open Sans"/>
        </w:rPr>
        <w:t>08:00 – 19:00</w:t>
      </w:r>
    </w:p>
    <w:p w14:paraId="0EDA4322" w14:textId="77777777" w:rsidR="00EB3B8E" w:rsidRPr="00AF7F9C" w:rsidRDefault="00EB3B8E" w:rsidP="00EB3B8E">
      <w:pPr>
        <w:pStyle w:val="Lijstalinea"/>
        <w:ind w:left="0"/>
        <w:rPr>
          <w:rFonts w:ascii="Open Sans" w:hAnsi="Open Sans" w:cs="Open Sans"/>
        </w:rPr>
      </w:pPr>
      <w:r w:rsidRPr="00AF7F9C">
        <w:rPr>
          <w:rFonts w:ascii="Open Sans" w:hAnsi="Open Sans" w:cs="Open Sans"/>
          <w:b/>
          <w:bCs/>
        </w:rPr>
        <w:t xml:space="preserve">Vrijdag: </w:t>
      </w:r>
      <w:r w:rsidRPr="00AF7F9C">
        <w:rPr>
          <w:rFonts w:ascii="Open Sans" w:hAnsi="Open Sans" w:cs="Open Sans"/>
        </w:rPr>
        <w:t>07:00 – 20:00</w:t>
      </w:r>
    </w:p>
    <w:p w14:paraId="664E3136" w14:textId="77777777" w:rsidR="00EB3B8E" w:rsidRPr="00AF7F9C" w:rsidRDefault="00EB3B8E" w:rsidP="00EB3B8E">
      <w:pPr>
        <w:pStyle w:val="Lijstalinea"/>
        <w:ind w:left="0"/>
        <w:rPr>
          <w:rFonts w:ascii="Open Sans" w:hAnsi="Open Sans" w:cs="Open Sans"/>
        </w:rPr>
      </w:pPr>
      <w:r w:rsidRPr="00AF7F9C">
        <w:rPr>
          <w:rFonts w:ascii="Open Sans" w:hAnsi="Open Sans" w:cs="Open Sans"/>
          <w:b/>
          <w:bCs/>
        </w:rPr>
        <w:t xml:space="preserve">Zaterdag: </w:t>
      </w:r>
      <w:r w:rsidRPr="00AF7F9C">
        <w:rPr>
          <w:rFonts w:ascii="Open Sans" w:hAnsi="Open Sans" w:cs="Open Sans"/>
        </w:rPr>
        <w:t>09:00 – 16:00</w:t>
      </w:r>
    </w:p>
    <w:p w14:paraId="60C2D7DB" w14:textId="77777777" w:rsidR="00EB3B8E" w:rsidRPr="00AF7F9C" w:rsidRDefault="00EB3B8E" w:rsidP="00EB3B8E">
      <w:pPr>
        <w:pStyle w:val="Lijstalinea"/>
        <w:ind w:left="0"/>
        <w:rPr>
          <w:rFonts w:ascii="Open Sans" w:hAnsi="Open Sans" w:cs="Open Sans"/>
        </w:rPr>
      </w:pPr>
      <w:r w:rsidRPr="00AF7F9C">
        <w:rPr>
          <w:rFonts w:ascii="Open Sans" w:hAnsi="Open Sans" w:cs="Open Sans"/>
          <w:b/>
          <w:bCs/>
        </w:rPr>
        <w:t xml:space="preserve">Zondag: </w:t>
      </w:r>
      <w:r w:rsidRPr="00AF7F9C">
        <w:rPr>
          <w:rFonts w:ascii="Open Sans" w:hAnsi="Open Sans" w:cs="Open Sans"/>
        </w:rPr>
        <w:t>09:00 – 16:00</w:t>
      </w:r>
    </w:p>
    <w:p w14:paraId="1ADEA117" w14:textId="67EA5DC9" w:rsidR="00EB3B8E" w:rsidRDefault="00EB3B8E" w:rsidP="00EB3B8E"/>
    <w:p w14:paraId="251CCF59" w14:textId="77777777" w:rsidR="00EB3B8E" w:rsidRPr="00EB3B8E" w:rsidRDefault="00EB3B8E" w:rsidP="00EB3B8E"/>
    <w:p w14:paraId="61B1BEFC" w14:textId="448C48C9" w:rsidR="00A257DF" w:rsidRDefault="00A257DF" w:rsidP="00222411">
      <w:pPr>
        <w:pStyle w:val="Kop1"/>
      </w:pPr>
      <w:bookmarkStart w:id="2" w:name="_Toc118727082"/>
      <w:r>
        <w:t xml:space="preserve">Missie van de </w:t>
      </w:r>
      <w:r w:rsidR="00056AB7">
        <w:t>k</w:t>
      </w:r>
      <w:r>
        <w:t>lant</w:t>
      </w:r>
      <w:bookmarkEnd w:id="2"/>
    </w:p>
    <w:p w14:paraId="54D11DA3" w14:textId="756ACF27" w:rsidR="00EB3B8E" w:rsidRDefault="00EB3B8E" w:rsidP="00EB3B8E"/>
    <w:p w14:paraId="487BCDB9" w14:textId="1142015E" w:rsidR="00577FCB" w:rsidRPr="004C1F7C" w:rsidRDefault="00EB3B8E" w:rsidP="00EB3B8E">
      <w:r w:rsidRPr="00AF7F9C">
        <w:rPr>
          <w:rFonts w:ascii="Open Sans" w:hAnsi="Open Sans" w:cs="Open Sans"/>
        </w:rPr>
        <w:t>jonge en oudere mensen uit de regio</w:t>
      </w:r>
    </w:p>
    <w:p w14:paraId="32753E0C" w14:textId="41A4DF69" w:rsidR="00A257DF" w:rsidRDefault="00A257DF" w:rsidP="00222411">
      <w:pPr>
        <w:pStyle w:val="Kop1"/>
      </w:pPr>
      <w:bookmarkStart w:id="3" w:name="_Toc118727083"/>
      <w:r>
        <w:t xml:space="preserve">Huidige </w:t>
      </w:r>
      <w:r w:rsidR="00056AB7">
        <w:t>s</w:t>
      </w:r>
      <w:r>
        <w:t>ituatie</w:t>
      </w:r>
      <w:bookmarkEnd w:id="3"/>
    </w:p>
    <w:p w14:paraId="6D1B8653" w14:textId="53FD0D6C" w:rsidR="00EB3B8E" w:rsidRDefault="00EB3B8E" w:rsidP="00EB3B8E"/>
    <w:p w14:paraId="39B8F5E8" w14:textId="77777777" w:rsidR="00EB3B8E" w:rsidRPr="00AF7F9C" w:rsidRDefault="00EB3B8E" w:rsidP="00EB3B8E">
      <w:pPr>
        <w:rPr>
          <w:rFonts w:ascii="Open Sans" w:hAnsi="Open Sans" w:cs="Open Sans"/>
        </w:rPr>
      </w:pPr>
      <w:r w:rsidRPr="00AF7F9C">
        <w:rPr>
          <w:rFonts w:ascii="Open Sans" w:hAnsi="Open Sans" w:cs="Open Sans"/>
        </w:rPr>
        <w:lastRenderedPageBreak/>
        <w:t>De Klanten Kunnen tijdens openingstijden de auto’s bekijken, proberen en kopen.</w:t>
      </w:r>
    </w:p>
    <w:p w14:paraId="07BE8772" w14:textId="77777777" w:rsidR="00EB3B8E" w:rsidRPr="00AF7F9C" w:rsidRDefault="00EB3B8E" w:rsidP="00EB3B8E">
      <w:pPr>
        <w:rPr>
          <w:rFonts w:ascii="Open Sans" w:hAnsi="Open Sans" w:cs="Open Sans"/>
        </w:rPr>
      </w:pPr>
      <w:r w:rsidRPr="00AF7F9C">
        <w:rPr>
          <w:rFonts w:ascii="Open Sans" w:hAnsi="Open Sans" w:cs="Open Sans"/>
        </w:rPr>
        <w:t>Elke klant is geregistreerd bij het Superautoscentrum en kan een maand of jaar abonnement hebben.</w:t>
      </w:r>
    </w:p>
    <w:p w14:paraId="335EE2CD" w14:textId="77777777" w:rsidR="00EB3B8E" w:rsidRPr="00AF7F9C" w:rsidRDefault="00EB3B8E" w:rsidP="00EB3B8E">
      <w:pPr>
        <w:rPr>
          <w:rFonts w:ascii="Open Sans" w:hAnsi="Open Sans" w:cs="Open Sans"/>
        </w:rPr>
      </w:pPr>
      <w:r w:rsidRPr="00AF7F9C">
        <w:rPr>
          <w:rFonts w:ascii="Open Sans" w:hAnsi="Open Sans" w:cs="Open Sans"/>
        </w:rPr>
        <w:t>Klanten kunnen de kunnen auto’s bekijken en foto’s maken.</w:t>
      </w:r>
    </w:p>
    <w:p w14:paraId="5A2FA9C3" w14:textId="77777777" w:rsidR="00EB3B8E" w:rsidRPr="00AF7F9C" w:rsidRDefault="00EB3B8E" w:rsidP="00EB3B8E">
      <w:pPr>
        <w:rPr>
          <w:rFonts w:ascii="Open Sans" w:hAnsi="Open Sans" w:cs="Open Sans"/>
        </w:rPr>
      </w:pPr>
    </w:p>
    <w:p w14:paraId="71908F21" w14:textId="77777777" w:rsidR="00EB3B8E" w:rsidRPr="00AF7F9C" w:rsidRDefault="00EB3B8E" w:rsidP="00EB3B8E">
      <w:pPr>
        <w:rPr>
          <w:rFonts w:ascii="Open Sans" w:hAnsi="Open Sans" w:cs="Open Sans"/>
        </w:rPr>
      </w:pPr>
      <w:r w:rsidRPr="00AF7F9C">
        <w:rPr>
          <w:rFonts w:ascii="Open Sans" w:hAnsi="Open Sans" w:cs="Open Sans"/>
        </w:rPr>
        <w:t>Klanten kunnen naast auto’s bekijken ook gebruik maken van de bar voor een drankje en om gezellig praten met andere mensen. Jeffrey noteert wie komt auto’s bekijken en kopen en hoelang. Je hoeft geen afspraak te maken om te komen naar de showroom.</w:t>
      </w:r>
    </w:p>
    <w:p w14:paraId="51CFD767" w14:textId="77777777" w:rsidR="00EB3B8E" w:rsidRPr="00AF7F9C" w:rsidRDefault="00EB3B8E" w:rsidP="00EB3B8E">
      <w:pPr>
        <w:pStyle w:val="Kop1"/>
        <w:numPr>
          <w:ilvl w:val="0"/>
          <w:numId w:val="0"/>
        </w:numPr>
        <w:ind w:left="432"/>
        <w:rPr>
          <w:rFonts w:ascii="Open Sans" w:hAnsi="Open Sans" w:cs="Open Sans"/>
          <w:color w:val="auto"/>
        </w:rPr>
      </w:pPr>
      <w:r w:rsidRPr="00AF7F9C">
        <w:rPr>
          <w:rFonts w:ascii="Open Sans" w:hAnsi="Open Sans" w:cs="Open Sans"/>
          <w:color w:val="auto"/>
        </w:rPr>
        <w:t>PROBLEMEN</w:t>
      </w:r>
    </w:p>
    <w:p w14:paraId="2D877258" w14:textId="77777777" w:rsidR="00EB3B8E" w:rsidRPr="00AF7F9C" w:rsidRDefault="00EB3B8E" w:rsidP="00EB3B8E">
      <w:pPr>
        <w:rPr>
          <w:rFonts w:ascii="Open Sans" w:hAnsi="Open Sans" w:cs="Open Sans"/>
        </w:rPr>
      </w:pPr>
    </w:p>
    <w:p w14:paraId="403A7156" w14:textId="77777777" w:rsidR="00EB3B8E" w:rsidRPr="00AF7F9C" w:rsidRDefault="00EB3B8E" w:rsidP="00EB3B8E">
      <w:pPr>
        <w:pStyle w:val="Lijstalinea"/>
        <w:numPr>
          <w:ilvl w:val="0"/>
          <w:numId w:val="6"/>
        </w:numPr>
        <w:rPr>
          <w:rFonts w:ascii="Open Sans" w:hAnsi="Open Sans" w:cs="Open Sans"/>
        </w:rPr>
      </w:pPr>
      <w:r w:rsidRPr="00AF7F9C">
        <w:rPr>
          <w:rFonts w:ascii="Open Sans" w:hAnsi="Open Sans" w:cs="Open Sans"/>
        </w:rPr>
        <w:t>Klanten zijn niet voldoende geïnformeerd over het autocentrum.</w:t>
      </w:r>
    </w:p>
    <w:p w14:paraId="1D1AC224" w14:textId="77777777" w:rsidR="00EB3B8E" w:rsidRPr="00AF7F9C" w:rsidRDefault="00EB3B8E" w:rsidP="00EB3B8E">
      <w:pPr>
        <w:pStyle w:val="Lijstalinea"/>
        <w:numPr>
          <w:ilvl w:val="0"/>
          <w:numId w:val="6"/>
        </w:numPr>
        <w:rPr>
          <w:rFonts w:ascii="Open Sans" w:hAnsi="Open Sans" w:cs="Open Sans"/>
        </w:rPr>
      </w:pPr>
      <w:r w:rsidRPr="00AF7F9C">
        <w:rPr>
          <w:rFonts w:ascii="Open Sans" w:hAnsi="Open Sans" w:cs="Open Sans"/>
        </w:rPr>
        <w:t>Klanten willen informatie over de auto’s.</w:t>
      </w:r>
    </w:p>
    <w:p w14:paraId="2696A703" w14:textId="77777777" w:rsidR="00EB3B8E" w:rsidRPr="00AF7F9C" w:rsidRDefault="00EB3B8E" w:rsidP="00EB3B8E">
      <w:pPr>
        <w:pStyle w:val="Lijstalinea"/>
        <w:numPr>
          <w:ilvl w:val="0"/>
          <w:numId w:val="6"/>
        </w:numPr>
        <w:rPr>
          <w:rFonts w:ascii="Open Sans" w:hAnsi="Open Sans" w:cs="Open Sans"/>
        </w:rPr>
      </w:pPr>
      <w:r w:rsidRPr="00AF7F9C">
        <w:rPr>
          <w:rFonts w:ascii="Open Sans" w:hAnsi="Open Sans" w:cs="Open Sans"/>
        </w:rPr>
        <w:t>Klanten willen ervaringen delen over de autoshowroom.</w:t>
      </w:r>
    </w:p>
    <w:p w14:paraId="2DF8B809" w14:textId="77777777" w:rsidR="00EB3B8E" w:rsidRPr="00EB3B8E" w:rsidRDefault="00EB3B8E" w:rsidP="00EB3B8E"/>
    <w:p w14:paraId="401FA60F" w14:textId="77777777" w:rsidR="00577FCB" w:rsidRPr="00DE5AC7" w:rsidRDefault="00577FCB"/>
    <w:p w14:paraId="0A6B7760" w14:textId="5FC1711D" w:rsidR="00A257DF" w:rsidRDefault="00A257DF" w:rsidP="00222411">
      <w:pPr>
        <w:pStyle w:val="Kop1"/>
      </w:pPr>
      <w:bookmarkStart w:id="4" w:name="_Toc118727084"/>
      <w:r>
        <w:t xml:space="preserve">Gewenste </w:t>
      </w:r>
      <w:r w:rsidR="00056AB7">
        <w:t>s</w:t>
      </w:r>
      <w:r>
        <w:t>ituatie</w:t>
      </w:r>
      <w:bookmarkEnd w:id="4"/>
    </w:p>
    <w:p w14:paraId="1B1D448C" w14:textId="4CDB6E9F" w:rsidR="00EB3B8E" w:rsidRDefault="00EB3B8E" w:rsidP="00EB3B8E"/>
    <w:p w14:paraId="56F41677"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Klanten kunnen op de website de openingstijden en de contact informatie met een kaartje waar de autoshowroom zich bevindt.</w:t>
      </w:r>
    </w:p>
    <w:p w14:paraId="6D0EB888"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Maand en jaarabonnement prijzen moeten vermeld worden op de site.</w:t>
      </w:r>
    </w:p>
    <w:p w14:paraId="68CA296C"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Alle auto’s die in de autoshowroom staan zijn zichtbaar op de site.</w:t>
      </w:r>
    </w:p>
    <w:p w14:paraId="2EA4035B"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Jeffrey vervangt regelmatig nieuwe auto’s, de site moet uiteraard wel actueel zijn. Jeffrey past hiervoor de database aan.</w:t>
      </w:r>
    </w:p>
    <w:p w14:paraId="65217BD8"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Jeffrey wil graag nieuws publiceren, hiervoor past hij de database ook aan. Nieuws bevat een titel, omschrijving en image.</w:t>
      </w:r>
    </w:p>
    <w:p w14:paraId="5098F9BD"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Auto’s moeten gecategoriseerd worden op soort, van een categorie is een naam en image zichtbaar.</w:t>
      </w:r>
    </w:p>
    <w:p w14:paraId="17B1B38F"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Van een auto is een image, naam, beschrijving en zijn recensies vermeld.</w:t>
      </w:r>
    </w:p>
    <w:p w14:paraId="17423E02"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Auto’s moeten gesorteerd kunnen worden op naam en waardering.</w:t>
      </w:r>
    </w:p>
    <w:p w14:paraId="63518A06"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Klanten kunnen een recensie schrijven over een specifiek auto, hiervoor biedt de applicatie een formulier met de velden, naam beschrijving en waardering (Getal tussen 1 en 5) De klanten moeten zich eerst aanmelden, waarna ze een recensie kunnen plaatsen.</w:t>
      </w:r>
    </w:p>
    <w:p w14:paraId="4A28E3F7"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Jeffrey kan de auto’s en categorieën met een applicatie beheren (CRUD).</w:t>
      </w:r>
    </w:p>
    <w:p w14:paraId="1DBE6821"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 xml:space="preserve">Klanten kunnen hun profiel beheren. </w:t>
      </w:r>
    </w:p>
    <w:p w14:paraId="607420F9" w14:textId="0B4ACEDC" w:rsidR="00DE5AC7" w:rsidRDefault="00DE5AC7">
      <w:pPr>
        <w:rPr>
          <w:rFonts w:asciiTheme="majorHAnsi" w:eastAsiaTheme="majorEastAsia" w:hAnsiTheme="majorHAnsi" w:cstheme="majorBidi"/>
          <w:color w:val="2F5496" w:themeColor="accent1" w:themeShade="BF"/>
          <w:sz w:val="32"/>
          <w:szCs w:val="32"/>
        </w:rPr>
      </w:pPr>
    </w:p>
    <w:p w14:paraId="2B7BDFF7" w14:textId="4FEE91E2" w:rsidR="00A257DF" w:rsidRDefault="007A68DD" w:rsidP="00222411">
      <w:pPr>
        <w:pStyle w:val="Kop1"/>
      </w:pPr>
      <w:bookmarkStart w:id="5" w:name="_Toc118727085"/>
      <w:r>
        <w:lastRenderedPageBreak/>
        <w:t xml:space="preserve">Het </w:t>
      </w:r>
      <w:r w:rsidR="00056AB7">
        <w:t>p</w:t>
      </w:r>
      <w:r>
        <w:t>roduct</w:t>
      </w:r>
      <w:bookmarkEnd w:id="5"/>
    </w:p>
    <w:p w14:paraId="0E5F5B47" w14:textId="7B3D73E7" w:rsidR="00EB3B8E" w:rsidRDefault="00EB3B8E" w:rsidP="00EB3B8E"/>
    <w:p w14:paraId="7F945F33" w14:textId="4958C88A" w:rsidR="00EB3B8E" w:rsidRPr="00EB3B8E" w:rsidRDefault="00EB3B8E" w:rsidP="00EB3B8E">
      <w:pPr>
        <w:rPr>
          <w:lang/>
        </w:rPr>
      </w:pPr>
      <w:r>
        <w:rPr>
          <w:lang/>
        </w:rPr>
        <w:t>Webiste voor auto showroom</w:t>
      </w:r>
    </w:p>
    <w:p w14:paraId="265F1B1C" w14:textId="77777777" w:rsidR="007A68DD" w:rsidRDefault="007A68DD" w:rsidP="007A68DD"/>
    <w:p w14:paraId="299FB985" w14:textId="3E7433DA" w:rsidR="007A68DD" w:rsidRDefault="00802D6C" w:rsidP="00222411">
      <w:pPr>
        <w:pStyle w:val="Kop2"/>
      </w:pPr>
      <w:bookmarkStart w:id="6" w:name="_Toc118727086"/>
      <w:r>
        <w:t>Product</w:t>
      </w:r>
      <w:r w:rsidR="007A68DD">
        <w:t xml:space="preserve"> eisen</w:t>
      </w:r>
      <w:bookmarkEnd w:id="6"/>
    </w:p>
    <w:p w14:paraId="0AF5FD94" w14:textId="1A0DBFE7" w:rsidR="00EB3B8E" w:rsidRDefault="00EB3B8E" w:rsidP="00EB3B8E"/>
    <w:p w14:paraId="214508A5"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Klanten kunnen op de website de openingstijden en de contact informatie met een kaartje waar de autoshowroom zich bevindt.</w:t>
      </w:r>
    </w:p>
    <w:p w14:paraId="706962D4"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Maand en jaarabonnement prijzen moeten vermeld worden op de site.</w:t>
      </w:r>
    </w:p>
    <w:p w14:paraId="16014466"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Alle auto’s die in de autoshowroom staan zijn zichtbaar op de site.</w:t>
      </w:r>
    </w:p>
    <w:p w14:paraId="49A9A764"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Jeffrey vervangt regelmatig nieuwe auto’s, de site moet uiteraard wel actueel zijn. Jeffrey past hiervoor de database aan.</w:t>
      </w:r>
    </w:p>
    <w:p w14:paraId="0C8772DC"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Jeffrey wil graag nieuws publiceren, hiervoor past hij de database ook aan. Nieuws bevat een titel, omschrijving en image.</w:t>
      </w:r>
    </w:p>
    <w:p w14:paraId="434E18FF"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Auto’s moeten gecategoriseerd worden op soort, van een categorie is een naam en image zichtbaar.</w:t>
      </w:r>
    </w:p>
    <w:p w14:paraId="2621B585"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Van een auto is een image, naam, beschrijving en zijn recensies vermeld.</w:t>
      </w:r>
    </w:p>
    <w:p w14:paraId="763D82B5"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Auto’s moeten gesorteerd kunnen worden op naam en waardering.</w:t>
      </w:r>
    </w:p>
    <w:p w14:paraId="30CC6054"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Klanten kunnen een recensie schrijven over een specifiek auto, hiervoor biedt de applicatie een formulier met de velden, naam beschrijving en waardering (Getal tussen 1 en 5) De klanten moeten zich eerst aanmelden, waarna ze een recensie kunnen plaatsen.</w:t>
      </w:r>
    </w:p>
    <w:p w14:paraId="2B9832AF"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Jeffrey kan de auto’s en categorieën met een applicatie beheren (CRUD).</w:t>
      </w:r>
    </w:p>
    <w:p w14:paraId="08DD37F2" w14:textId="77777777" w:rsidR="00EB3B8E" w:rsidRPr="00AF7F9C" w:rsidRDefault="00EB3B8E" w:rsidP="00EB3B8E">
      <w:pPr>
        <w:pStyle w:val="Lijstalinea"/>
        <w:numPr>
          <w:ilvl w:val="0"/>
          <w:numId w:val="7"/>
        </w:numPr>
        <w:rPr>
          <w:rFonts w:ascii="Open Sans" w:hAnsi="Open Sans" w:cs="Open Sans"/>
        </w:rPr>
      </w:pPr>
      <w:r w:rsidRPr="00AF7F9C">
        <w:rPr>
          <w:rFonts w:ascii="Open Sans" w:hAnsi="Open Sans" w:cs="Open Sans"/>
        </w:rPr>
        <w:t xml:space="preserve">Klanten kunnen hun profiel beheren. </w:t>
      </w:r>
    </w:p>
    <w:p w14:paraId="1C87D00B" w14:textId="77777777" w:rsidR="00EB3B8E" w:rsidRPr="00EB3B8E" w:rsidRDefault="00EB3B8E" w:rsidP="00EB3B8E"/>
    <w:p w14:paraId="156C1C58" w14:textId="77777777" w:rsidR="000C1179" w:rsidRPr="006A0152" w:rsidRDefault="000C1179" w:rsidP="000C1179"/>
    <w:p w14:paraId="66327BD2" w14:textId="239CC62E" w:rsidR="00CB6B3A" w:rsidRDefault="007A68DD" w:rsidP="00CB6B3A">
      <w:pPr>
        <w:pStyle w:val="Kop1"/>
      </w:pPr>
      <w:bookmarkStart w:id="7" w:name="_Toc118727087"/>
      <w:r>
        <w:t>Doelgroep(en)</w:t>
      </w:r>
      <w:bookmarkEnd w:id="7"/>
    </w:p>
    <w:p w14:paraId="506B94F2" w14:textId="4A3DF7A2" w:rsidR="00EB3B8E" w:rsidRDefault="00EB3B8E" w:rsidP="00EB3B8E"/>
    <w:p w14:paraId="4C66127B" w14:textId="77777777" w:rsidR="00EB3B8E" w:rsidRPr="004C1F7C" w:rsidRDefault="00EB3B8E" w:rsidP="00EB3B8E">
      <w:r w:rsidRPr="00AF7F9C">
        <w:rPr>
          <w:rFonts w:ascii="Open Sans" w:hAnsi="Open Sans" w:cs="Open Sans"/>
        </w:rPr>
        <w:t>Zijn doelgroep zijn jonge en oudere mensen uit de regio</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8" w:name="_Toc118727088"/>
      <w:r>
        <w:t>Projectdoelstelling(en)</w:t>
      </w:r>
      <w:bookmarkEnd w:id="8"/>
    </w:p>
    <w:p w14:paraId="6CF66894" w14:textId="7481F714" w:rsidR="00056AB7" w:rsidRDefault="00056AB7" w:rsidP="00056AB7"/>
    <w:p w14:paraId="38F0B034" w14:textId="49526A96" w:rsidR="00EB3B8E" w:rsidRPr="00EB3B8E" w:rsidRDefault="00EB3B8E" w:rsidP="00056AB7">
      <w:pPr>
        <w:rPr>
          <w:lang/>
        </w:rPr>
      </w:pPr>
      <w:r>
        <w:rPr>
          <w:lang/>
        </w:rPr>
        <w:t>Mensen kunnen meer en makelijk informatie lezen over auto’s.</w:t>
      </w:r>
    </w:p>
    <w:p w14:paraId="11286F92" w14:textId="574CFE24" w:rsidR="003C20F8" w:rsidRDefault="003C20F8" w:rsidP="00056AB7"/>
    <w:p w14:paraId="0EAFB280" w14:textId="4E7B980D" w:rsidR="003C20F8" w:rsidRDefault="003C20F8" w:rsidP="003C20F8">
      <w:pPr>
        <w:pStyle w:val="Kop1"/>
      </w:pPr>
      <w:bookmarkStart w:id="9" w:name="_Toc118727089"/>
      <w:r>
        <w:lastRenderedPageBreak/>
        <w:t>Technieken en codeconventies</w:t>
      </w:r>
      <w:bookmarkEnd w:id="9"/>
    </w:p>
    <w:p w14:paraId="3FBE9D92" w14:textId="055F7E6B" w:rsidR="003C20F8" w:rsidRDefault="003C20F8" w:rsidP="00056AB7"/>
    <w:p w14:paraId="587F92C8" w14:textId="751E341B" w:rsidR="003C20F8" w:rsidRDefault="003C20F8" w:rsidP="00056AB7"/>
    <w:p w14:paraId="05A88ED6" w14:textId="6B1E3D22" w:rsidR="002615C4" w:rsidRDefault="002615C4" w:rsidP="002615C4">
      <w:pPr>
        <w:pStyle w:val="Kop1"/>
      </w:pPr>
      <w:bookmarkStart w:id="10" w:name="_Toc118727090"/>
      <w:r w:rsidRPr="00F205B8">
        <w:t>User Stor</w:t>
      </w:r>
      <w:r w:rsidR="00031E70">
        <w:t>ies</w:t>
      </w:r>
      <w:bookmarkEnd w:id="10"/>
    </w:p>
    <w:p w14:paraId="2E7C66D5" w14:textId="61CD1586" w:rsidR="002615C4" w:rsidRDefault="002615C4" w:rsidP="002615C4">
      <w:r>
        <w:t xml:space="preserve">In dit hoofdstuk bespreken we user-stories die bedacht zijn voor dit project </w:t>
      </w:r>
    </w:p>
    <w:p w14:paraId="7581D0F8" w14:textId="77F7197D" w:rsidR="002615C4" w:rsidRDefault="002615C4" w:rsidP="002615C4">
      <w:r>
        <w:t xml:space="preserve">Geef hier de prioriteit van de user stories aan. </w:t>
      </w:r>
      <w:r w:rsidRPr="00B466EE">
        <w:rPr>
          <w:lang w:val="en-US"/>
        </w:rPr>
        <w:t>Maak gebruik van MoSCoW.</w:t>
      </w:r>
      <w:r w:rsidR="008D06DF" w:rsidRPr="00B466EE">
        <w:rPr>
          <w:lang w:val="en-US"/>
        </w:rPr>
        <w:t xml:space="preserve"> ( must, should , could, would). </w:t>
      </w:r>
      <w:r w:rsidR="008D06DF">
        <w:t>Geef ook aan hoe zwaar jullie denken dat deze US is (licht, gemiddeld, zwaar)</w:t>
      </w:r>
      <w:r w:rsidR="00C83ECD">
        <w:t>.</w:t>
      </w:r>
    </w:p>
    <w:p w14:paraId="103AA0E6" w14:textId="77777777" w:rsidR="002615C4" w:rsidRDefault="002615C4" w:rsidP="002615C4"/>
    <w:tbl>
      <w:tblPr>
        <w:tblStyle w:val="Tabelraster"/>
        <w:tblW w:w="9016" w:type="dxa"/>
        <w:tblLook w:val="04A0" w:firstRow="1" w:lastRow="0" w:firstColumn="1" w:lastColumn="0" w:noHBand="0" w:noVBand="1"/>
      </w:tblPr>
      <w:tblGrid>
        <w:gridCol w:w="1117"/>
        <w:gridCol w:w="5618"/>
        <w:gridCol w:w="1119"/>
        <w:gridCol w:w="1162"/>
      </w:tblGrid>
      <w:tr w:rsidR="008D06DF" w14:paraId="49BDC8A8" w14:textId="08A38A8B" w:rsidTr="008D06DF">
        <w:tc>
          <w:tcPr>
            <w:tcW w:w="1123" w:type="dxa"/>
          </w:tcPr>
          <w:p w14:paraId="343B5320" w14:textId="77777777" w:rsidR="008D06DF" w:rsidRDefault="008D06DF" w:rsidP="002837FB">
            <w:r>
              <w:t xml:space="preserve">Nummer </w:t>
            </w:r>
          </w:p>
        </w:tc>
        <w:tc>
          <w:tcPr>
            <w:tcW w:w="5818" w:type="dxa"/>
          </w:tcPr>
          <w:p w14:paraId="62F0B59C" w14:textId="77777777" w:rsidR="008D06DF" w:rsidRDefault="008D06DF" w:rsidP="002837FB">
            <w:r>
              <w:t>User Story</w:t>
            </w:r>
          </w:p>
        </w:tc>
        <w:tc>
          <w:tcPr>
            <w:tcW w:w="1122" w:type="dxa"/>
          </w:tcPr>
          <w:p w14:paraId="47740A59" w14:textId="77777777" w:rsidR="008D06DF" w:rsidRDefault="008D06DF" w:rsidP="002837FB">
            <w:r>
              <w:t>MoSCoW</w:t>
            </w:r>
          </w:p>
        </w:tc>
        <w:tc>
          <w:tcPr>
            <w:tcW w:w="953" w:type="dxa"/>
          </w:tcPr>
          <w:p w14:paraId="0506A435" w14:textId="065A058C" w:rsidR="008D06DF" w:rsidRDefault="008D06DF" w:rsidP="002837FB">
            <w:r>
              <w:t>Zwaarte</w:t>
            </w:r>
          </w:p>
        </w:tc>
      </w:tr>
      <w:tr w:rsidR="008D06DF" w14:paraId="6591C0C1" w14:textId="6AD63116" w:rsidTr="008D06DF">
        <w:tc>
          <w:tcPr>
            <w:tcW w:w="1123" w:type="dxa"/>
          </w:tcPr>
          <w:p w14:paraId="10C7A415" w14:textId="77777777" w:rsidR="008D06DF" w:rsidRDefault="008D06DF" w:rsidP="002837FB"/>
        </w:tc>
        <w:tc>
          <w:tcPr>
            <w:tcW w:w="5818" w:type="dxa"/>
          </w:tcPr>
          <w:p w14:paraId="55EE854E" w14:textId="77777777" w:rsidR="008D06DF" w:rsidRDefault="008D06DF" w:rsidP="002837FB"/>
        </w:tc>
        <w:tc>
          <w:tcPr>
            <w:tcW w:w="1122" w:type="dxa"/>
          </w:tcPr>
          <w:p w14:paraId="3A7CECB5" w14:textId="77777777" w:rsidR="008D06DF" w:rsidRDefault="008D06DF" w:rsidP="002837FB"/>
        </w:tc>
        <w:tc>
          <w:tcPr>
            <w:tcW w:w="953" w:type="dxa"/>
          </w:tcPr>
          <w:p w14:paraId="3625FCCC" w14:textId="77777777" w:rsidR="008D06DF" w:rsidRDefault="008D06DF" w:rsidP="002837FB"/>
        </w:tc>
      </w:tr>
      <w:tr w:rsidR="008D06DF" w14:paraId="46F711C6" w14:textId="6A5FF5D9" w:rsidTr="008D06DF">
        <w:tc>
          <w:tcPr>
            <w:tcW w:w="1123" w:type="dxa"/>
          </w:tcPr>
          <w:p w14:paraId="239CA6A0" w14:textId="77777777" w:rsidR="008D06DF" w:rsidRDefault="008D06DF" w:rsidP="002837FB">
            <w:r>
              <w:t>US1</w:t>
            </w:r>
          </w:p>
        </w:tc>
        <w:tc>
          <w:tcPr>
            <w:tcW w:w="5818" w:type="dxa"/>
          </w:tcPr>
          <w:p w14:paraId="73F8B25F" w14:textId="77777777" w:rsidR="009768B4" w:rsidRPr="009768B4" w:rsidRDefault="009768B4" w:rsidP="009768B4">
            <w:pPr>
              <w:rPr>
                <w:rFonts w:ascii="Open Sans" w:hAnsi="Open Sans" w:cs="Open Sans"/>
              </w:rPr>
            </w:pPr>
            <w:r w:rsidRPr="009768B4">
              <w:rPr>
                <w:rFonts w:ascii="Open Sans" w:hAnsi="Open Sans" w:cs="Open Sans"/>
              </w:rPr>
              <w:t xml:space="preserve">Als bezoeker wil ik een homepagina zien die gemaakt is met bootsrtap zodat het website mooi is. </w:t>
            </w:r>
          </w:p>
          <w:p w14:paraId="4BB0FAED" w14:textId="77777777" w:rsidR="008D06DF" w:rsidRDefault="008D06DF" w:rsidP="002837FB"/>
        </w:tc>
        <w:tc>
          <w:tcPr>
            <w:tcW w:w="1122" w:type="dxa"/>
          </w:tcPr>
          <w:p w14:paraId="5F9735C8" w14:textId="582880E3" w:rsidR="008D06DF" w:rsidRDefault="00B174DF" w:rsidP="002837FB">
            <w:r w:rsidRPr="00B466EE">
              <w:rPr>
                <w:lang w:val="en-US"/>
              </w:rPr>
              <w:t>could</w:t>
            </w:r>
          </w:p>
        </w:tc>
        <w:tc>
          <w:tcPr>
            <w:tcW w:w="953" w:type="dxa"/>
          </w:tcPr>
          <w:p w14:paraId="7E677A91" w14:textId="7F300021" w:rsidR="008D06DF" w:rsidRDefault="00B174DF" w:rsidP="002837FB">
            <w:r>
              <w:t>gemiddeld</w:t>
            </w:r>
          </w:p>
        </w:tc>
      </w:tr>
      <w:tr w:rsidR="008D06DF" w14:paraId="77CFF8E4" w14:textId="62D60CBA" w:rsidTr="008D06DF">
        <w:tc>
          <w:tcPr>
            <w:tcW w:w="1123" w:type="dxa"/>
          </w:tcPr>
          <w:p w14:paraId="0F71A3C9" w14:textId="77777777" w:rsidR="008D06DF" w:rsidRDefault="008D06DF" w:rsidP="002837FB">
            <w:r>
              <w:t>US2</w:t>
            </w:r>
          </w:p>
        </w:tc>
        <w:tc>
          <w:tcPr>
            <w:tcW w:w="5818" w:type="dxa"/>
          </w:tcPr>
          <w:p w14:paraId="776586D5" w14:textId="77777777" w:rsidR="009768B4" w:rsidRPr="009768B4" w:rsidRDefault="009768B4" w:rsidP="009768B4">
            <w:pPr>
              <w:rPr>
                <w:rFonts w:ascii="Open Sans" w:hAnsi="Open Sans" w:cs="Open Sans"/>
              </w:rPr>
            </w:pPr>
            <w:r w:rsidRPr="009768B4">
              <w:rPr>
                <w:rFonts w:ascii="Open Sans" w:hAnsi="Open Sans" w:cs="Open Sans"/>
              </w:rPr>
              <w:t>Als bezoeker wil ik in de navigatie de categorieën tonen zodat ik een categorie kan kiezen.</w:t>
            </w:r>
          </w:p>
          <w:p w14:paraId="15A51B1B" w14:textId="77777777" w:rsidR="008D06DF" w:rsidRDefault="008D06DF" w:rsidP="002837FB"/>
        </w:tc>
        <w:tc>
          <w:tcPr>
            <w:tcW w:w="1122" w:type="dxa"/>
          </w:tcPr>
          <w:p w14:paraId="7A0DA06A" w14:textId="3DB81F26" w:rsidR="008D06DF" w:rsidRDefault="00B174DF" w:rsidP="002837FB">
            <w:r w:rsidRPr="00B466EE">
              <w:rPr>
                <w:lang w:val="en-US"/>
              </w:rPr>
              <w:t>should</w:t>
            </w:r>
          </w:p>
        </w:tc>
        <w:tc>
          <w:tcPr>
            <w:tcW w:w="953" w:type="dxa"/>
          </w:tcPr>
          <w:p w14:paraId="48B325BE" w14:textId="7F59804B" w:rsidR="008D06DF" w:rsidRPr="00B174DF" w:rsidRDefault="00B174DF" w:rsidP="002837FB">
            <w:pPr>
              <w:rPr>
                <w:lang/>
              </w:rPr>
            </w:pPr>
            <w:r>
              <w:rPr>
                <w:lang/>
              </w:rPr>
              <w:t>licht</w:t>
            </w:r>
          </w:p>
        </w:tc>
      </w:tr>
      <w:tr w:rsidR="008D06DF" w14:paraId="6DF5FF56" w14:textId="1BBBD2A0" w:rsidTr="008D06DF">
        <w:tc>
          <w:tcPr>
            <w:tcW w:w="1123" w:type="dxa"/>
          </w:tcPr>
          <w:p w14:paraId="008C42BC" w14:textId="77777777" w:rsidR="008D06DF" w:rsidRDefault="008D06DF" w:rsidP="002837FB">
            <w:r>
              <w:t>US3</w:t>
            </w:r>
          </w:p>
        </w:tc>
        <w:tc>
          <w:tcPr>
            <w:tcW w:w="5818" w:type="dxa"/>
          </w:tcPr>
          <w:p w14:paraId="15D867DA" w14:textId="77777777" w:rsidR="009768B4" w:rsidRPr="009768B4" w:rsidRDefault="009768B4" w:rsidP="009768B4">
            <w:pPr>
              <w:rPr>
                <w:rFonts w:ascii="Open Sans" w:hAnsi="Open Sans" w:cs="Open Sans"/>
              </w:rPr>
            </w:pPr>
            <w:r w:rsidRPr="009768B4">
              <w:rPr>
                <w:rFonts w:ascii="Open Sans" w:hAnsi="Open Sans" w:cs="Open Sans"/>
              </w:rPr>
              <w:t>Als bezoeker wil ik auto’s tonen in een categorie zodat ik de juiste auto kan bekijken.</w:t>
            </w:r>
          </w:p>
          <w:p w14:paraId="1FE8DC2C" w14:textId="77777777" w:rsidR="008D06DF" w:rsidRDefault="008D06DF" w:rsidP="002837FB"/>
        </w:tc>
        <w:tc>
          <w:tcPr>
            <w:tcW w:w="1122" w:type="dxa"/>
          </w:tcPr>
          <w:p w14:paraId="43534E77" w14:textId="58BE77DD" w:rsidR="008D06DF" w:rsidRDefault="00B174DF" w:rsidP="002837FB">
            <w:r w:rsidRPr="00B466EE">
              <w:rPr>
                <w:lang w:val="en-US"/>
              </w:rPr>
              <w:t>could</w:t>
            </w:r>
          </w:p>
        </w:tc>
        <w:tc>
          <w:tcPr>
            <w:tcW w:w="953" w:type="dxa"/>
          </w:tcPr>
          <w:p w14:paraId="0F8C0D7C" w14:textId="2A34B2FE" w:rsidR="008D06DF" w:rsidRDefault="00B174DF" w:rsidP="002837FB">
            <w:r>
              <w:t>gemiddeld</w:t>
            </w:r>
          </w:p>
        </w:tc>
      </w:tr>
      <w:tr w:rsidR="008D06DF" w14:paraId="040E7CEC" w14:textId="0AEDFADC" w:rsidTr="008D06DF">
        <w:tc>
          <w:tcPr>
            <w:tcW w:w="1123" w:type="dxa"/>
          </w:tcPr>
          <w:p w14:paraId="11516F25" w14:textId="78F320B5" w:rsidR="008D06DF" w:rsidRPr="00EE599C" w:rsidRDefault="00EE599C" w:rsidP="002837FB">
            <w:pPr>
              <w:rPr>
                <w:lang/>
              </w:rPr>
            </w:pPr>
            <w:r>
              <w:t>US</w:t>
            </w:r>
            <w:r>
              <w:rPr>
                <w:lang/>
              </w:rPr>
              <w:t>4</w:t>
            </w:r>
          </w:p>
        </w:tc>
        <w:tc>
          <w:tcPr>
            <w:tcW w:w="5818" w:type="dxa"/>
          </w:tcPr>
          <w:p w14:paraId="54B9C060" w14:textId="77777777" w:rsidR="009768B4" w:rsidRPr="009768B4" w:rsidRDefault="009768B4" w:rsidP="009768B4">
            <w:pPr>
              <w:rPr>
                <w:rFonts w:ascii="Open Sans" w:hAnsi="Open Sans" w:cs="Open Sans"/>
              </w:rPr>
            </w:pPr>
            <w:r w:rsidRPr="009768B4">
              <w:rPr>
                <w:rFonts w:ascii="Open Sans" w:hAnsi="Open Sans" w:cs="Open Sans"/>
              </w:rPr>
              <w:t>Als bezoeker kan de auto details tonen zodat ik meer weet over de auto.</w:t>
            </w:r>
          </w:p>
          <w:p w14:paraId="7C219D4E" w14:textId="77777777" w:rsidR="008D06DF" w:rsidRDefault="008D06DF" w:rsidP="002837FB"/>
        </w:tc>
        <w:tc>
          <w:tcPr>
            <w:tcW w:w="1122" w:type="dxa"/>
          </w:tcPr>
          <w:p w14:paraId="309CA263" w14:textId="03C880DA" w:rsidR="008D06DF" w:rsidRDefault="00B174DF" w:rsidP="002837FB">
            <w:r w:rsidRPr="00B466EE">
              <w:rPr>
                <w:lang w:val="en-US"/>
              </w:rPr>
              <w:t>should</w:t>
            </w:r>
          </w:p>
        </w:tc>
        <w:tc>
          <w:tcPr>
            <w:tcW w:w="953" w:type="dxa"/>
          </w:tcPr>
          <w:p w14:paraId="66BD6EDC" w14:textId="374617DB" w:rsidR="008D06DF" w:rsidRDefault="00B174DF" w:rsidP="002837FB">
            <w:r>
              <w:t>licht</w:t>
            </w:r>
          </w:p>
        </w:tc>
      </w:tr>
      <w:tr w:rsidR="008D06DF" w14:paraId="4653FE69" w14:textId="0C52DCD2" w:rsidTr="008D06DF">
        <w:tc>
          <w:tcPr>
            <w:tcW w:w="1123" w:type="dxa"/>
          </w:tcPr>
          <w:p w14:paraId="3ADB0BC1" w14:textId="40310ACA" w:rsidR="008D06DF" w:rsidRPr="00EE599C" w:rsidRDefault="00EE599C" w:rsidP="002837FB">
            <w:pPr>
              <w:rPr>
                <w:lang/>
              </w:rPr>
            </w:pPr>
            <w:r>
              <w:t>US</w:t>
            </w:r>
            <w:r>
              <w:rPr>
                <w:lang/>
              </w:rPr>
              <w:t>5</w:t>
            </w:r>
          </w:p>
        </w:tc>
        <w:tc>
          <w:tcPr>
            <w:tcW w:w="5818" w:type="dxa"/>
          </w:tcPr>
          <w:p w14:paraId="17C29C86" w14:textId="77777777" w:rsidR="009768B4" w:rsidRPr="009768B4" w:rsidRDefault="009768B4" w:rsidP="009768B4">
            <w:pPr>
              <w:rPr>
                <w:rFonts w:ascii="Open Sans" w:hAnsi="Open Sans" w:cs="Open Sans"/>
              </w:rPr>
            </w:pPr>
            <w:r w:rsidRPr="009768B4">
              <w:rPr>
                <w:rFonts w:ascii="Open Sans" w:hAnsi="Open Sans" w:cs="Open Sans"/>
              </w:rPr>
              <w:t>Als bezoeker kan ik de reviews per auto tonen zodat ik de mening van de anderen kan lezen.</w:t>
            </w:r>
          </w:p>
          <w:p w14:paraId="005EB06D" w14:textId="77777777" w:rsidR="008D06DF" w:rsidRDefault="008D06DF" w:rsidP="009768B4">
            <w:pPr>
              <w:ind w:firstLine="708"/>
            </w:pPr>
          </w:p>
        </w:tc>
        <w:tc>
          <w:tcPr>
            <w:tcW w:w="1122" w:type="dxa"/>
          </w:tcPr>
          <w:p w14:paraId="4BA2F9BF" w14:textId="1629A6A9" w:rsidR="008D06DF" w:rsidRDefault="00B174DF" w:rsidP="002837FB">
            <w:r w:rsidRPr="00B466EE">
              <w:rPr>
                <w:lang w:val="en-US"/>
              </w:rPr>
              <w:t>should</w:t>
            </w:r>
          </w:p>
        </w:tc>
        <w:tc>
          <w:tcPr>
            <w:tcW w:w="953" w:type="dxa"/>
          </w:tcPr>
          <w:p w14:paraId="61EE112B" w14:textId="2BDF476C" w:rsidR="008D06DF" w:rsidRDefault="00B174DF" w:rsidP="002837FB">
            <w:r>
              <w:t>zwaar</w:t>
            </w:r>
          </w:p>
        </w:tc>
      </w:tr>
      <w:tr w:rsidR="00EE599C" w14:paraId="763C7662" w14:textId="77777777" w:rsidTr="008D06DF">
        <w:tc>
          <w:tcPr>
            <w:tcW w:w="1123" w:type="dxa"/>
          </w:tcPr>
          <w:p w14:paraId="3F43D4E0" w14:textId="70F49C9C" w:rsidR="00EE599C" w:rsidRPr="00EE599C" w:rsidRDefault="00EE599C" w:rsidP="002837FB">
            <w:pPr>
              <w:rPr>
                <w:lang/>
              </w:rPr>
            </w:pPr>
            <w:r>
              <w:t>US</w:t>
            </w:r>
            <w:r>
              <w:rPr>
                <w:lang/>
              </w:rPr>
              <w:t>6</w:t>
            </w:r>
          </w:p>
        </w:tc>
        <w:tc>
          <w:tcPr>
            <w:tcW w:w="5818" w:type="dxa"/>
          </w:tcPr>
          <w:p w14:paraId="5F6ACEB4" w14:textId="77777777" w:rsidR="009768B4" w:rsidRPr="009768B4" w:rsidRDefault="009768B4" w:rsidP="009768B4">
            <w:pPr>
              <w:rPr>
                <w:rFonts w:ascii="Open Sans" w:hAnsi="Open Sans" w:cs="Open Sans"/>
              </w:rPr>
            </w:pPr>
            <w:r w:rsidRPr="009768B4">
              <w:rPr>
                <w:rFonts w:ascii="Open Sans" w:hAnsi="Open Sans" w:cs="Open Sans"/>
              </w:rPr>
              <w:t>Als bezoeker kan ik contact informatie tonen inclusief ’map’ zodat ik contact met het bedrijf kan opnemen.</w:t>
            </w:r>
          </w:p>
          <w:p w14:paraId="284A779C" w14:textId="77777777" w:rsidR="00EE599C" w:rsidRDefault="00EE599C" w:rsidP="002837FB"/>
        </w:tc>
        <w:tc>
          <w:tcPr>
            <w:tcW w:w="1122" w:type="dxa"/>
          </w:tcPr>
          <w:p w14:paraId="4BDB542B" w14:textId="6F22A0E3" w:rsidR="00EE599C" w:rsidRDefault="003B056F" w:rsidP="002837FB">
            <w:r w:rsidRPr="00B466EE">
              <w:rPr>
                <w:lang w:val="en-US"/>
              </w:rPr>
              <w:t>must</w:t>
            </w:r>
          </w:p>
        </w:tc>
        <w:tc>
          <w:tcPr>
            <w:tcW w:w="953" w:type="dxa"/>
          </w:tcPr>
          <w:p w14:paraId="3838CDD0" w14:textId="7FEB597A" w:rsidR="00EE599C" w:rsidRPr="003B056F" w:rsidRDefault="003B056F" w:rsidP="002837FB">
            <w:pPr>
              <w:rPr>
                <w:lang/>
              </w:rPr>
            </w:pPr>
            <w:r>
              <w:rPr>
                <w:lang/>
              </w:rPr>
              <w:t>licht</w:t>
            </w:r>
          </w:p>
        </w:tc>
      </w:tr>
      <w:tr w:rsidR="00EE599C" w14:paraId="0F2D3F84" w14:textId="77777777" w:rsidTr="008D06DF">
        <w:tc>
          <w:tcPr>
            <w:tcW w:w="1123" w:type="dxa"/>
          </w:tcPr>
          <w:p w14:paraId="4EF91AC2" w14:textId="06FFB4A6" w:rsidR="00EE599C" w:rsidRPr="00EE599C" w:rsidRDefault="00EE599C" w:rsidP="002837FB">
            <w:pPr>
              <w:rPr>
                <w:lang/>
              </w:rPr>
            </w:pPr>
            <w:r>
              <w:t>US</w:t>
            </w:r>
            <w:r>
              <w:rPr>
                <w:lang/>
              </w:rPr>
              <w:t>7</w:t>
            </w:r>
          </w:p>
        </w:tc>
        <w:tc>
          <w:tcPr>
            <w:tcW w:w="5818" w:type="dxa"/>
          </w:tcPr>
          <w:p w14:paraId="37666E61" w14:textId="77777777" w:rsidR="009768B4" w:rsidRPr="009768B4" w:rsidRDefault="009768B4" w:rsidP="009768B4">
            <w:pPr>
              <w:rPr>
                <w:rFonts w:ascii="Open Sans" w:hAnsi="Open Sans" w:cs="Open Sans"/>
              </w:rPr>
            </w:pPr>
            <w:r w:rsidRPr="009768B4">
              <w:rPr>
                <w:rFonts w:ascii="Open Sans" w:hAnsi="Open Sans" w:cs="Open Sans"/>
              </w:rPr>
              <w:t>Als bezoeker kan ik me zich laten registreren zodat ik kan later weer inlogen.</w:t>
            </w:r>
          </w:p>
          <w:p w14:paraId="45845B22" w14:textId="77777777" w:rsidR="00EE599C" w:rsidRDefault="00EE599C" w:rsidP="002837FB"/>
        </w:tc>
        <w:tc>
          <w:tcPr>
            <w:tcW w:w="1122" w:type="dxa"/>
          </w:tcPr>
          <w:p w14:paraId="01A8F0A3" w14:textId="20A3B094" w:rsidR="00EE599C" w:rsidRDefault="003B056F" w:rsidP="002837FB">
            <w:r w:rsidRPr="00B466EE">
              <w:rPr>
                <w:lang w:val="en-US"/>
              </w:rPr>
              <w:t>should</w:t>
            </w:r>
          </w:p>
        </w:tc>
        <w:tc>
          <w:tcPr>
            <w:tcW w:w="953" w:type="dxa"/>
          </w:tcPr>
          <w:p w14:paraId="4924430E" w14:textId="041C3E0B" w:rsidR="00EE599C" w:rsidRDefault="003B056F" w:rsidP="002837FB">
            <w:r>
              <w:t>gemiddeld</w:t>
            </w:r>
          </w:p>
        </w:tc>
      </w:tr>
      <w:tr w:rsidR="00EE599C" w14:paraId="355F69DE" w14:textId="77777777" w:rsidTr="008D06DF">
        <w:tc>
          <w:tcPr>
            <w:tcW w:w="1123" w:type="dxa"/>
          </w:tcPr>
          <w:p w14:paraId="6588745F" w14:textId="1DE409FC" w:rsidR="00EE599C" w:rsidRPr="00EE599C" w:rsidRDefault="00EE599C" w:rsidP="002837FB">
            <w:pPr>
              <w:rPr>
                <w:lang/>
              </w:rPr>
            </w:pPr>
            <w:r>
              <w:t>US</w:t>
            </w:r>
            <w:r>
              <w:rPr>
                <w:lang/>
              </w:rPr>
              <w:t>8</w:t>
            </w:r>
          </w:p>
        </w:tc>
        <w:tc>
          <w:tcPr>
            <w:tcW w:w="5818" w:type="dxa"/>
          </w:tcPr>
          <w:p w14:paraId="0117D1AD" w14:textId="77777777" w:rsidR="009768B4" w:rsidRPr="009768B4" w:rsidRDefault="009768B4" w:rsidP="009768B4">
            <w:pPr>
              <w:rPr>
                <w:rFonts w:ascii="Open Sans" w:hAnsi="Open Sans" w:cs="Open Sans"/>
              </w:rPr>
            </w:pPr>
            <w:r w:rsidRPr="009768B4">
              <w:rPr>
                <w:rFonts w:ascii="Open Sans" w:hAnsi="Open Sans" w:cs="Open Sans"/>
              </w:rPr>
              <w:t>Als administrator kan ik inloggen zodat ik nieuws kan publiceren en auto’s kan beheren.</w:t>
            </w:r>
          </w:p>
          <w:p w14:paraId="3EE55BC5" w14:textId="77777777" w:rsidR="00EE599C" w:rsidRDefault="00EE599C" w:rsidP="002837FB"/>
        </w:tc>
        <w:tc>
          <w:tcPr>
            <w:tcW w:w="1122" w:type="dxa"/>
          </w:tcPr>
          <w:p w14:paraId="7FFE66AF" w14:textId="5D538C1F" w:rsidR="00EE599C" w:rsidRPr="003B056F" w:rsidRDefault="003B056F" w:rsidP="002837FB">
            <w:pPr>
              <w:rPr>
                <w:lang/>
              </w:rPr>
            </w:pPr>
            <w:r>
              <w:rPr>
                <w:lang/>
              </w:rPr>
              <w:t>must</w:t>
            </w:r>
          </w:p>
        </w:tc>
        <w:tc>
          <w:tcPr>
            <w:tcW w:w="953" w:type="dxa"/>
          </w:tcPr>
          <w:p w14:paraId="5DB64AC6" w14:textId="39A44F5D" w:rsidR="00EE599C" w:rsidRPr="003B056F" w:rsidRDefault="003B056F" w:rsidP="002837FB">
            <w:pPr>
              <w:rPr>
                <w:lang/>
              </w:rPr>
            </w:pPr>
            <w:r>
              <w:rPr>
                <w:lang/>
              </w:rPr>
              <w:t>gemiddeld</w:t>
            </w:r>
          </w:p>
        </w:tc>
      </w:tr>
      <w:tr w:rsidR="00EE599C" w14:paraId="6DCE3C10" w14:textId="77777777" w:rsidTr="008D06DF">
        <w:tc>
          <w:tcPr>
            <w:tcW w:w="1123" w:type="dxa"/>
          </w:tcPr>
          <w:p w14:paraId="02FBF640" w14:textId="1873D088" w:rsidR="00EE599C" w:rsidRPr="00EE599C" w:rsidRDefault="00EE599C" w:rsidP="002837FB">
            <w:pPr>
              <w:rPr>
                <w:lang/>
              </w:rPr>
            </w:pPr>
            <w:r>
              <w:t>US</w:t>
            </w:r>
            <w:r>
              <w:rPr>
                <w:lang/>
              </w:rPr>
              <w:t>9</w:t>
            </w:r>
          </w:p>
        </w:tc>
        <w:tc>
          <w:tcPr>
            <w:tcW w:w="5818" w:type="dxa"/>
          </w:tcPr>
          <w:p w14:paraId="6DC607FF" w14:textId="77777777" w:rsidR="009768B4" w:rsidRPr="009768B4" w:rsidRDefault="009768B4" w:rsidP="009768B4">
            <w:pPr>
              <w:rPr>
                <w:rFonts w:ascii="Open Sans" w:hAnsi="Open Sans" w:cs="Open Sans"/>
              </w:rPr>
            </w:pPr>
            <w:r w:rsidRPr="009768B4">
              <w:rPr>
                <w:rFonts w:ascii="Open Sans" w:hAnsi="Open Sans" w:cs="Open Sans"/>
              </w:rPr>
              <w:t>Als administrator kan ik de homepage zien zodat ik de indruk van de bezoekers kan zien en hun meningen.</w:t>
            </w:r>
          </w:p>
          <w:p w14:paraId="1722A189" w14:textId="77777777" w:rsidR="00EE599C" w:rsidRDefault="00EE599C" w:rsidP="002837FB"/>
        </w:tc>
        <w:tc>
          <w:tcPr>
            <w:tcW w:w="1122" w:type="dxa"/>
          </w:tcPr>
          <w:p w14:paraId="269BC5A9" w14:textId="4D7D8A8E" w:rsidR="00EE599C" w:rsidRDefault="003B056F" w:rsidP="002837FB">
            <w:r w:rsidRPr="00B466EE">
              <w:rPr>
                <w:lang w:val="en-US"/>
              </w:rPr>
              <w:t>could</w:t>
            </w:r>
          </w:p>
        </w:tc>
        <w:tc>
          <w:tcPr>
            <w:tcW w:w="953" w:type="dxa"/>
          </w:tcPr>
          <w:p w14:paraId="40FABA6A" w14:textId="137BAD56" w:rsidR="00EE599C" w:rsidRPr="003B056F" w:rsidRDefault="003B056F" w:rsidP="002837FB">
            <w:pPr>
              <w:rPr>
                <w:lang/>
              </w:rPr>
            </w:pPr>
            <w:r>
              <w:rPr>
                <w:lang/>
              </w:rPr>
              <w:t>licht</w:t>
            </w:r>
          </w:p>
        </w:tc>
      </w:tr>
      <w:tr w:rsidR="00EE599C" w14:paraId="1CD9E2C9" w14:textId="77777777" w:rsidTr="008D06DF">
        <w:tc>
          <w:tcPr>
            <w:tcW w:w="1123" w:type="dxa"/>
          </w:tcPr>
          <w:p w14:paraId="3334C027" w14:textId="5A90087B" w:rsidR="00EE599C" w:rsidRPr="00EE599C" w:rsidRDefault="00EE599C" w:rsidP="002837FB">
            <w:pPr>
              <w:rPr>
                <w:lang/>
              </w:rPr>
            </w:pPr>
            <w:r>
              <w:t>US</w:t>
            </w:r>
            <w:r>
              <w:rPr>
                <w:lang/>
              </w:rPr>
              <w:t>10</w:t>
            </w:r>
          </w:p>
        </w:tc>
        <w:tc>
          <w:tcPr>
            <w:tcW w:w="5818" w:type="dxa"/>
          </w:tcPr>
          <w:p w14:paraId="3B918DD9" w14:textId="77777777" w:rsidR="009768B4" w:rsidRPr="009768B4" w:rsidRDefault="009768B4" w:rsidP="009768B4">
            <w:pPr>
              <w:rPr>
                <w:rFonts w:ascii="Open Sans" w:hAnsi="Open Sans" w:cs="Open Sans"/>
              </w:rPr>
            </w:pPr>
            <w:r w:rsidRPr="009768B4">
              <w:rPr>
                <w:rFonts w:ascii="Open Sans" w:hAnsi="Open Sans" w:cs="Open Sans"/>
              </w:rPr>
              <w:t>Als administrator kan ik de auto’s beheren zodat ik een overzicht kan hebben.</w:t>
            </w:r>
          </w:p>
          <w:p w14:paraId="09BC6B0B" w14:textId="77777777" w:rsidR="00EE599C" w:rsidRDefault="00EE599C" w:rsidP="002837FB"/>
        </w:tc>
        <w:tc>
          <w:tcPr>
            <w:tcW w:w="1122" w:type="dxa"/>
          </w:tcPr>
          <w:p w14:paraId="1C63346E" w14:textId="0BC63549" w:rsidR="00EE599C" w:rsidRPr="003B056F" w:rsidRDefault="003B056F" w:rsidP="002837FB">
            <w:pPr>
              <w:rPr>
                <w:lang/>
              </w:rPr>
            </w:pPr>
            <w:r>
              <w:rPr>
                <w:lang/>
              </w:rPr>
              <w:t>should</w:t>
            </w:r>
          </w:p>
        </w:tc>
        <w:tc>
          <w:tcPr>
            <w:tcW w:w="953" w:type="dxa"/>
          </w:tcPr>
          <w:p w14:paraId="24DF129D" w14:textId="588BCB61" w:rsidR="00EE599C" w:rsidRPr="003B056F" w:rsidRDefault="003B056F" w:rsidP="002837FB">
            <w:pPr>
              <w:rPr>
                <w:lang/>
              </w:rPr>
            </w:pPr>
            <w:r>
              <w:rPr>
                <w:lang/>
              </w:rPr>
              <w:t>gemiddeld</w:t>
            </w:r>
          </w:p>
        </w:tc>
      </w:tr>
      <w:tr w:rsidR="00EE599C" w14:paraId="6141E9BC" w14:textId="77777777" w:rsidTr="008D06DF">
        <w:tc>
          <w:tcPr>
            <w:tcW w:w="1123" w:type="dxa"/>
          </w:tcPr>
          <w:p w14:paraId="0DD6163B" w14:textId="0D528BD7" w:rsidR="00EE599C" w:rsidRPr="00EE599C" w:rsidRDefault="00EE599C" w:rsidP="002837FB">
            <w:pPr>
              <w:rPr>
                <w:lang/>
              </w:rPr>
            </w:pPr>
            <w:r>
              <w:lastRenderedPageBreak/>
              <w:t>US</w:t>
            </w:r>
            <w:r>
              <w:rPr>
                <w:lang/>
              </w:rPr>
              <w:t>11</w:t>
            </w:r>
          </w:p>
        </w:tc>
        <w:tc>
          <w:tcPr>
            <w:tcW w:w="5818" w:type="dxa"/>
          </w:tcPr>
          <w:p w14:paraId="30D99CFA" w14:textId="77777777" w:rsidR="009768B4" w:rsidRPr="009768B4" w:rsidRDefault="009768B4" w:rsidP="009768B4">
            <w:pPr>
              <w:rPr>
                <w:rFonts w:ascii="Open Sans" w:hAnsi="Open Sans" w:cs="Open Sans"/>
              </w:rPr>
            </w:pPr>
            <w:r w:rsidRPr="009768B4">
              <w:rPr>
                <w:rFonts w:ascii="Open Sans" w:hAnsi="Open Sans" w:cs="Open Sans"/>
              </w:rPr>
              <w:t>Als administrator kan ik een auto toevoegen inclusief ‘file upload’ zodat de website actueel blijft.</w:t>
            </w:r>
          </w:p>
          <w:p w14:paraId="691F8682" w14:textId="77777777" w:rsidR="00EE599C" w:rsidRDefault="00EE599C" w:rsidP="002837FB"/>
        </w:tc>
        <w:tc>
          <w:tcPr>
            <w:tcW w:w="1122" w:type="dxa"/>
          </w:tcPr>
          <w:p w14:paraId="79782874" w14:textId="23E3796D" w:rsidR="00EE599C" w:rsidRPr="003B056F" w:rsidRDefault="003B056F" w:rsidP="002837FB">
            <w:pPr>
              <w:rPr>
                <w:lang/>
              </w:rPr>
            </w:pPr>
            <w:r>
              <w:rPr>
                <w:lang/>
              </w:rPr>
              <w:t>should</w:t>
            </w:r>
          </w:p>
        </w:tc>
        <w:tc>
          <w:tcPr>
            <w:tcW w:w="953" w:type="dxa"/>
          </w:tcPr>
          <w:p w14:paraId="11B4D451" w14:textId="7515FDE7" w:rsidR="00EE599C" w:rsidRPr="003B056F" w:rsidRDefault="003B056F" w:rsidP="002837FB">
            <w:pPr>
              <w:rPr>
                <w:lang/>
              </w:rPr>
            </w:pPr>
            <w:r>
              <w:rPr>
                <w:lang/>
              </w:rPr>
              <w:t>gemiddeld</w:t>
            </w:r>
          </w:p>
        </w:tc>
      </w:tr>
      <w:tr w:rsidR="00EE599C" w14:paraId="7ED7EAE6" w14:textId="77777777" w:rsidTr="008D06DF">
        <w:tc>
          <w:tcPr>
            <w:tcW w:w="1123" w:type="dxa"/>
          </w:tcPr>
          <w:p w14:paraId="2A0ECEA2" w14:textId="6B31D67B" w:rsidR="00EE599C" w:rsidRPr="00EE599C" w:rsidRDefault="00EE599C" w:rsidP="002837FB">
            <w:pPr>
              <w:rPr>
                <w:lang/>
              </w:rPr>
            </w:pPr>
            <w:r>
              <w:t>US</w:t>
            </w:r>
            <w:r>
              <w:rPr>
                <w:lang/>
              </w:rPr>
              <w:t>12</w:t>
            </w:r>
          </w:p>
        </w:tc>
        <w:tc>
          <w:tcPr>
            <w:tcW w:w="5818" w:type="dxa"/>
          </w:tcPr>
          <w:p w14:paraId="6845B621" w14:textId="77777777" w:rsidR="009768B4" w:rsidRPr="009768B4" w:rsidRDefault="009768B4" w:rsidP="009768B4">
            <w:pPr>
              <w:rPr>
                <w:rFonts w:ascii="Open Sans" w:hAnsi="Open Sans" w:cs="Open Sans"/>
              </w:rPr>
            </w:pPr>
            <w:r w:rsidRPr="009768B4">
              <w:rPr>
                <w:rFonts w:ascii="Open Sans" w:hAnsi="Open Sans" w:cs="Open Sans"/>
              </w:rPr>
              <w:t>Als administrator kan ik een auto verwijderen inclusief de image zodat de website actueel blijft.</w:t>
            </w:r>
          </w:p>
          <w:p w14:paraId="1519ED07" w14:textId="77777777" w:rsidR="00EE599C" w:rsidRDefault="00EE599C" w:rsidP="002837FB"/>
        </w:tc>
        <w:tc>
          <w:tcPr>
            <w:tcW w:w="1122" w:type="dxa"/>
          </w:tcPr>
          <w:p w14:paraId="1EA6E6A8" w14:textId="537431A6" w:rsidR="00EE599C" w:rsidRPr="003B056F" w:rsidRDefault="003B056F" w:rsidP="002837FB">
            <w:pPr>
              <w:rPr>
                <w:lang/>
              </w:rPr>
            </w:pPr>
            <w:r>
              <w:rPr>
                <w:lang/>
              </w:rPr>
              <w:t>must</w:t>
            </w:r>
          </w:p>
        </w:tc>
        <w:tc>
          <w:tcPr>
            <w:tcW w:w="953" w:type="dxa"/>
          </w:tcPr>
          <w:p w14:paraId="03EB8EF4" w14:textId="4D488727" w:rsidR="00EE599C" w:rsidRPr="003B056F" w:rsidRDefault="003B056F" w:rsidP="002837FB">
            <w:pPr>
              <w:rPr>
                <w:lang/>
              </w:rPr>
            </w:pPr>
            <w:r>
              <w:rPr>
                <w:lang/>
              </w:rPr>
              <w:t>zwaar</w:t>
            </w:r>
          </w:p>
        </w:tc>
      </w:tr>
      <w:tr w:rsidR="00EE599C" w14:paraId="1216A722" w14:textId="77777777" w:rsidTr="008D06DF">
        <w:tc>
          <w:tcPr>
            <w:tcW w:w="1123" w:type="dxa"/>
          </w:tcPr>
          <w:p w14:paraId="352BD83B" w14:textId="71FE26AA" w:rsidR="00EE599C" w:rsidRDefault="00EE599C" w:rsidP="002837FB">
            <w:r>
              <w:t>US</w:t>
            </w:r>
            <w:r>
              <w:rPr>
                <w:lang/>
              </w:rPr>
              <w:t>1</w:t>
            </w:r>
            <w:r>
              <w:t>3</w:t>
            </w:r>
          </w:p>
        </w:tc>
        <w:tc>
          <w:tcPr>
            <w:tcW w:w="5818" w:type="dxa"/>
          </w:tcPr>
          <w:p w14:paraId="658A0B7D" w14:textId="77777777" w:rsidR="009768B4" w:rsidRPr="009768B4" w:rsidRDefault="009768B4" w:rsidP="009768B4">
            <w:pPr>
              <w:rPr>
                <w:rFonts w:ascii="Open Sans" w:hAnsi="Open Sans" w:cs="Open Sans"/>
              </w:rPr>
            </w:pPr>
            <w:r w:rsidRPr="009768B4">
              <w:rPr>
                <w:rFonts w:ascii="Open Sans" w:hAnsi="Open Sans" w:cs="Open Sans"/>
              </w:rPr>
              <w:t>Als member kan ik inlogen zodat ik een review kan schrijven.</w:t>
            </w:r>
          </w:p>
          <w:p w14:paraId="6E132260" w14:textId="77777777" w:rsidR="00EE599C" w:rsidRDefault="00EE599C" w:rsidP="002837FB"/>
        </w:tc>
        <w:tc>
          <w:tcPr>
            <w:tcW w:w="1122" w:type="dxa"/>
          </w:tcPr>
          <w:p w14:paraId="6F1ABFFF" w14:textId="6BC6BF66" w:rsidR="00EE599C" w:rsidRPr="003B056F" w:rsidRDefault="003B056F" w:rsidP="002837FB">
            <w:pPr>
              <w:rPr>
                <w:lang/>
              </w:rPr>
            </w:pPr>
            <w:r>
              <w:rPr>
                <w:lang/>
              </w:rPr>
              <w:t>should</w:t>
            </w:r>
          </w:p>
        </w:tc>
        <w:tc>
          <w:tcPr>
            <w:tcW w:w="953" w:type="dxa"/>
          </w:tcPr>
          <w:p w14:paraId="7044950A" w14:textId="4A23AEED" w:rsidR="00EE599C" w:rsidRPr="003B056F" w:rsidRDefault="003B056F" w:rsidP="002837FB">
            <w:pPr>
              <w:rPr>
                <w:lang/>
              </w:rPr>
            </w:pPr>
            <w:r>
              <w:rPr>
                <w:lang/>
              </w:rPr>
              <w:t>gemiddeld</w:t>
            </w:r>
          </w:p>
        </w:tc>
      </w:tr>
      <w:tr w:rsidR="00EE599C" w14:paraId="1A4B370F" w14:textId="77777777" w:rsidTr="008D06DF">
        <w:tc>
          <w:tcPr>
            <w:tcW w:w="1123" w:type="dxa"/>
          </w:tcPr>
          <w:p w14:paraId="2ADC754F" w14:textId="34935313" w:rsidR="00EE599C" w:rsidRPr="00EE599C" w:rsidRDefault="00EE599C" w:rsidP="002837FB">
            <w:pPr>
              <w:rPr>
                <w:lang/>
              </w:rPr>
            </w:pPr>
            <w:r>
              <w:t>US</w:t>
            </w:r>
            <w:r>
              <w:rPr>
                <w:lang/>
              </w:rPr>
              <w:t>14</w:t>
            </w:r>
          </w:p>
        </w:tc>
        <w:tc>
          <w:tcPr>
            <w:tcW w:w="5818" w:type="dxa"/>
          </w:tcPr>
          <w:p w14:paraId="1B6FF2CF" w14:textId="77777777" w:rsidR="009768B4" w:rsidRPr="009768B4" w:rsidRDefault="009768B4" w:rsidP="009768B4">
            <w:pPr>
              <w:rPr>
                <w:rFonts w:ascii="Open Sans" w:hAnsi="Open Sans" w:cs="Open Sans"/>
              </w:rPr>
            </w:pPr>
            <w:r w:rsidRPr="009768B4">
              <w:rPr>
                <w:rFonts w:ascii="Open Sans" w:hAnsi="Open Sans" w:cs="Open Sans"/>
              </w:rPr>
              <w:t>Als member kan ik de homepage zien zodat ik de auto’s kan zien.</w:t>
            </w:r>
          </w:p>
          <w:p w14:paraId="668D155D" w14:textId="77777777" w:rsidR="00EE599C" w:rsidRDefault="00EE599C" w:rsidP="002837FB"/>
        </w:tc>
        <w:tc>
          <w:tcPr>
            <w:tcW w:w="1122" w:type="dxa"/>
          </w:tcPr>
          <w:p w14:paraId="4D797D6E" w14:textId="7F5A138F" w:rsidR="00EE599C" w:rsidRPr="003B056F" w:rsidRDefault="003B056F" w:rsidP="002837FB">
            <w:pPr>
              <w:rPr>
                <w:lang/>
              </w:rPr>
            </w:pPr>
            <w:r>
              <w:rPr>
                <w:lang/>
              </w:rPr>
              <w:t>could</w:t>
            </w:r>
          </w:p>
        </w:tc>
        <w:tc>
          <w:tcPr>
            <w:tcW w:w="953" w:type="dxa"/>
          </w:tcPr>
          <w:p w14:paraId="48CDCD56" w14:textId="40FC329C" w:rsidR="00EE599C" w:rsidRPr="003B056F" w:rsidRDefault="003B056F" w:rsidP="002837FB">
            <w:pPr>
              <w:rPr>
                <w:lang/>
              </w:rPr>
            </w:pPr>
            <w:r>
              <w:rPr>
                <w:lang/>
              </w:rPr>
              <w:t>licht</w:t>
            </w:r>
          </w:p>
        </w:tc>
      </w:tr>
      <w:tr w:rsidR="00EE599C" w14:paraId="471A68F3" w14:textId="77777777" w:rsidTr="008D06DF">
        <w:tc>
          <w:tcPr>
            <w:tcW w:w="1123" w:type="dxa"/>
          </w:tcPr>
          <w:p w14:paraId="2515468A" w14:textId="26F364F7" w:rsidR="00EE599C" w:rsidRPr="00EE599C" w:rsidRDefault="00EE599C" w:rsidP="002837FB">
            <w:pPr>
              <w:rPr>
                <w:lang/>
              </w:rPr>
            </w:pPr>
            <w:r>
              <w:t>US</w:t>
            </w:r>
            <w:r>
              <w:rPr>
                <w:lang/>
              </w:rPr>
              <w:t>15</w:t>
            </w:r>
          </w:p>
        </w:tc>
        <w:tc>
          <w:tcPr>
            <w:tcW w:w="5818" w:type="dxa"/>
          </w:tcPr>
          <w:p w14:paraId="2CB5DB12" w14:textId="77777777" w:rsidR="009768B4" w:rsidRPr="009768B4" w:rsidRDefault="009768B4" w:rsidP="009768B4">
            <w:pPr>
              <w:rPr>
                <w:rFonts w:ascii="Open Sans" w:hAnsi="Open Sans" w:cs="Open Sans"/>
              </w:rPr>
            </w:pPr>
            <w:r w:rsidRPr="009768B4">
              <w:rPr>
                <w:rFonts w:ascii="Open Sans" w:hAnsi="Open Sans" w:cs="Open Sans"/>
              </w:rPr>
              <w:t>Als member kan ik mijn profiel aanpassen zodat ik later een nieuwe achternaam, telefoon nummer of adres heb.</w:t>
            </w:r>
          </w:p>
          <w:p w14:paraId="3C3FDB26" w14:textId="77777777" w:rsidR="00EE599C" w:rsidRDefault="00EE599C" w:rsidP="002837FB"/>
        </w:tc>
        <w:tc>
          <w:tcPr>
            <w:tcW w:w="1122" w:type="dxa"/>
          </w:tcPr>
          <w:p w14:paraId="78C7116D" w14:textId="035EA04B" w:rsidR="00EE599C" w:rsidRPr="003B056F" w:rsidRDefault="003B056F" w:rsidP="002837FB">
            <w:pPr>
              <w:rPr>
                <w:lang/>
              </w:rPr>
            </w:pPr>
            <w:r>
              <w:rPr>
                <w:lang/>
              </w:rPr>
              <w:t>should</w:t>
            </w:r>
          </w:p>
        </w:tc>
        <w:tc>
          <w:tcPr>
            <w:tcW w:w="953" w:type="dxa"/>
          </w:tcPr>
          <w:p w14:paraId="07F46D86" w14:textId="2CDE2959" w:rsidR="00EE599C" w:rsidRPr="003B056F" w:rsidRDefault="003B056F" w:rsidP="002837FB">
            <w:pPr>
              <w:rPr>
                <w:lang/>
              </w:rPr>
            </w:pPr>
            <w:r>
              <w:rPr>
                <w:lang/>
              </w:rPr>
              <w:t>gemiddeld</w:t>
            </w:r>
          </w:p>
        </w:tc>
      </w:tr>
      <w:tr w:rsidR="00EE599C" w14:paraId="1B4FE4C3" w14:textId="77777777" w:rsidTr="008D06DF">
        <w:tc>
          <w:tcPr>
            <w:tcW w:w="1123" w:type="dxa"/>
          </w:tcPr>
          <w:p w14:paraId="6FA4CADB" w14:textId="0FAE68FC" w:rsidR="00EE599C" w:rsidRPr="00EE599C" w:rsidRDefault="00EE599C" w:rsidP="002837FB">
            <w:pPr>
              <w:rPr>
                <w:lang/>
              </w:rPr>
            </w:pPr>
            <w:r>
              <w:t>US</w:t>
            </w:r>
            <w:r>
              <w:rPr>
                <w:lang/>
              </w:rPr>
              <w:t>16</w:t>
            </w:r>
          </w:p>
        </w:tc>
        <w:tc>
          <w:tcPr>
            <w:tcW w:w="5818" w:type="dxa"/>
          </w:tcPr>
          <w:p w14:paraId="410EB3F6" w14:textId="77777777" w:rsidR="009768B4" w:rsidRPr="009768B4" w:rsidRDefault="009768B4" w:rsidP="009768B4">
            <w:pPr>
              <w:rPr>
                <w:rFonts w:ascii="Open Sans" w:hAnsi="Open Sans" w:cs="Open Sans"/>
              </w:rPr>
            </w:pPr>
            <w:r w:rsidRPr="009768B4">
              <w:rPr>
                <w:rFonts w:ascii="Open Sans" w:hAnsi="Open Sans" w:cs="Open Sans"/>
              </w:rPr>
              <w:t>Als member kan ik mijn wachtwoord aanpassen zodat ik het vergeet.</w:t>
            </w:r>
          </w:p>
          <w:p w14:paraId="20073569" w14:textId="77777777" w:rsidR="00EE599C" w:rsidRDefault="00EE599C" w:rsidP="002837FB"/>
        </w:tc>
        <w:tc>
          <w:tcPr>
            <w:tcW w:w="1122" w:type="dxa"/>
          </w:tcPr>
          <w:p w14:paraId="4F98CEBE" w14:textId="133398D7" w:rsidR="00EE599C" w:rsidRPr="003B056F" w:rsidRDefault="003B056F" w:rsidP="002837FB">
            <w:pPr>
              <w:rPr>
                <w:lang/>
              </w:rPr>
            </w:pPr>
            <w:r>
              <w:rPr>
                <w:lang/>
              </w:rPr>
              <w:t>must</w:t>
            </w:r>
          </w:p>
        </w:tc>
        <w:tc>
          <w:tcPr>
            <w:tcW w:w="953" w:type="dxa"/>
          </w:tcPr>
          <w:p w14:paraId="34402172" w14:textId="75702FA4" w:rsidR="00EE599C" w:rsidRPr="003B056F" w:rsidRDefault="003B056F" w:rsidP="002837FB">
            <w:pPr>
              <w:rPr>
                <w:lang/>
              </w:rPr>
            </w:pPr>
            <w:r>
              <w:rPr>
                <w:lang/>
              </w:rPr>
              <w:t>gemiddeld</w:t>
            </w:r>
          </w:p>
        </w:tc>
      </w:tr>
      <w:tr w:rsidR="00EE599C" w14:paraId="0CF7AC9E" w14:textId="77777777" w:rsidTr="008D06DF">
        <w:tc>
          <w:tcPr>
            <w:tcW w:w="1123" w:type="dxa"/>
          </w:tcPr>
          <w:p w14:paraId="4FA4020D" w14:textId="58DA71F4" w:rsidR="00EE599C" w:rsidRPr="00EE599C" w:rsidRDefault="00EE599C" w:rsidP="002837FB">
            <w:pPr>
              <w:rPr>
                <w:lang/>
              </w:rPr>
            </w:pPr>
            <w:r>
              <w:t>US</w:t>
            </w:r>
            <w:r>
              <w:rPr>
                <w:lang/>
              </w:rPr>
              <w:t>17</w:t>
            </w:r>
          </w:p>
        </w:tc>
        <w:tc>
          <w:tcPr>
            <w:tcW w:w="5818" w:type="dxa"/>
          </w:tcPr>
          <w:p w14:paraId="0F0C7B90" w14:textId="77777777" w:rsidR="009768B4" w:rsidRPr="009768B4" w:rsidRDefault="009768B4" w:rsidP="009768B4">
            <w:pPr>
              <w:rPr>
                <w:rFonts w:ascii="Open Sans" w:hAnsi="Open Sans" w:cs="Open Sans"/>
              </w:rPr>
            </w:pPr>
            <w:r w:rsidRPr="009768B4">
              <w:rPr>
                <w:rFonts w:ascii="Open Sans" w:hAnsi="Open Sans" w:cs="Open Sans"/>
              </w:rPr>
              <w:t>Als member kan een recensie schrijven zodat ik mijn mening met anderen kan delen.</w:t>
            </w:r>
          </w:p>
          <w:p w14:paraId="61EF86A3" w14:textId="77777777" w:rsidR="00EE599C" w:rsidRDefault="00EE599C" w:rsidP="002837FB"/>
        </w:tc>
        <w:tc>
          <w:tcPr>
            <w:tcW w:w="1122" w:type="dxa"/>
          </w:tcPr>
          <w:p w14:paraId="3D0CF3DB" w14:textId="77F37C25" w:rsidR="00EE599C" w:rsidRPr="003B056F" w:rsidRDefault="003B056F" w:rsidP="002837FB">
            <w:pPr>
              <w:rPr>
                <w:lang/>
              </w:rPr>
            </w:pPr>
            <w:r>
              <w:rPr>
                <w:lang/>
              </w:rPr>
              <w:t>could</w:t>
            </w:r>
          </w:p>
        </w:tc>
        <w:tc>
          <w:tcPr>
            <w:tcW w:w="953" w:type="dxa"/>
          </w:tcPr>
          <w:p w14:paraId="34F3EDD4" w14:textId="11FE062F" w:rsidR="00EE599C" w:rsidRPr="003B056F" w:rsidRDefault="003B056F" w:rsidP="002837FB">
            <w:pPr>
              <w:rPr>
                <w:lang/>
              </w:rPr>
            </w:pPr>
            <w:r>
              <w:rPr>
                <w:lang/>
              </w:rPr>
              <w:t>gemiddeld</w:t>
            </w:r>
          </w:p>
        </w:tc>
      </w:tr>
      <w:tr w:rsidR="00EE599C" w14:paraId="7CDAAD9B" w14:textId="77777777" w:rsidTr="008D06DF">
        <w:tc>
          <w:tcPr>
            <w:tcW w:w="1123" w:type="dxa"/>
          </w:tcPr>
          <w:p w14:paraId="68CCF049" w14:textId="618D874A" w:rsidR="00EE599C" w:rsidRPr="00EE599C" w:rsidRDefault="00EE599C" w:rsidP="002837FB">
            <w:pPr>
              <w:rPr>
                <w:lang/>
              </w:rPr>
            </w:pPr>
            <w:r>
              <w:t>US</w:t>
            </w:r>
            <w:r>
              <w:rPr>
                <w:lang/>
              </w:rPr>
              <w:t>18</w:t>
            </w:r>
          </w:p>
        </w:tc>
        <w:tc>
          <w:tcPr>
            <w:tcW w:w="5818" w:type="dxa"/>
          </w:tcPr>
          <w:p w14:paraId="4151E475" w14:textId="77777777" w:rsidR="009768B4" w:rsidRPr="009768B4" w:rsidRDefault="009768B4" w:rsidP="009768B4">
            <w:pPr>
              <w:rPr>
                <w:rFonts w:ascii="Open Sans" w:hAnsi="Open Sans" w:cs="Open Sans"/>
              </w:rPr>
            </w:pPr>
            <w:r w:rsidRPr="009768B4">
              <w:rPr>
                <w:rFonts w:ascii="Open Sans" w:hAnsi="Open Sans" w:cs="Open Sans"/>
              </w:rPr>
              <w:t>Als member of Administrator kan ik uitloggen zodat iemand anders kan het apparaat gebruiken.</w:t>
            </w:r>
          </w:p>
          <w:p w14:paraId="192B0587" w14:textId="77777777" w:rsidR="00EE599C" w:rsidRDefault="00EE599C" w:rsidP="002837FB"/>
        </w:tc>
        <w:tc>
          <w:tcPr>
            <w:tcW w:w="1122" w:type="dxa"/>
          </w:tcPr>
          <w:p w14:paraId="227FB9D4" w14:textId="08636AAC" w:rsidR="00EE599C" w:rsidRPr="003B056F" w:rsidRDefault="003B056F" w:rsidP="002837FB">
            <w:pPr>
              <w:rPr>
                <w:lang/>
              </w:rPr>
            </w:pPr>
            <w:r>
              <w:rPr>
                <w:lang/>
              </w:rPr>
              <w:t>should</w:t>
            </w:r>
          </w:p>
        </w:tc>
        <w:tc>
          <w:tcPr>
            <w:tcW w:w="953" w:type="dxa"/>
          </w:tcPr>
          <w:p w14:paraId="1908ACD2" w14:textId="18B0E667" w:rsidR="00EE599C" w:rsidRDefault="003B056F" w:rsidP="002837FB">
            <w:r>
              <w:rPr>
                <w:lang/>
              </w:rPr>
              <w:t>g</w:t>
            </w:r>
            <w:r>
              <w:rPr>
                <w:lang/>
              </w:rPr>
              <w:t>emiddeld</w:t>
            </w:r>
          </w:p>
        </w:tc>
      </w:tr>
      <w:tr w:rsidR="00EE599C" w14:paraId="78445B89" w14:textId="77777777" w:rsidTr="008D06DF">
        <w:tc>
          <w:tcPr>
            <w:tcW w:w="1123" w:type="dxa"/>
          </w:tcPr>
          <w:p w14:paraId="541E0DD0" w14:textId="77777777" w:rsidR="00EE599C" w:rsidRDefault="00EE599C" w:rsidP="002837FB"/>
        </w:tc>
        <w:tc>
          <w:tcPr>
            <w:tcW w:w="5818" w:type="dxa"/>
          </w:tcPr>
          <w:p w14:paraId="2004D016" w14:textId="77777777" w:rsidR="00EE599C" w:rsidRDefault="00EE599C" w:rsidP="002837FB"/>
        </w:tc>
        <w:tc>
          <w:tcPr>
            <w:tcW w:w="1122" w:type="dxa"/>
          </w:tcPr>
          <w:p w14:paraId="73AFA891" w14:textId="77777777" w:rsidR="00EE599C" w:rsidRDefault="00EE599C" w:rsidP="002837FB"/>
        </w:tc>
        <w:tc>
          <w:tcPr>
            <w:tcW w:w="953" w:type="dxa"/>
          </w:tcPr>
          <w:p w14:paraId="34E2B4F1" w14:textId="77777777" w:rsidR="00EE599C" w:rsidRDefault="00EE599C" w:rsidP="002837FB"/>
        </w:tc>
      </w:tr>
      <w:tr w:rsidR="008D06DF" w14:paraId="34E500AF" w14:textId="05159742" w:rsidTr="008D06DF">
        <w:tc>
          <w:tcPr>
            <w:tcW w:w="1123" w:type="dxa"/>
          </w:tcPr>
          <w:p w14:paraId="1F53EB32" w14:textId="77777777" w:rsidR="008D06DF" w:rsidRDefault="008D06DF" w:rsidP="002837FB"/>
        </w:tc>
        <w:tc>
          <w:tcPr>
            <w:tcW w:w="5818" w:type="dxa"/>
          </w:tcPr>
          <w:p w14:paraId="7172A9F6" w14:textId="77777777" w:rsidR="008D06DF" w:rsidRDefault="008D06DF" w:rsidP="002837FB"/>
        </w:tc>
        <w:tc>
          <w:tcPr>
            <w:tcW w:w="1122" w:type="dxa"/>
          </w:tcPr>
          <w:p w14:paraId="56EF4989" w14:textId="77777777" w:rsidR="008D06DF" w:rsidRDefault="008D06DF" w:rsidP="002837FB"/>
        </w:tc>
        <w:tc>
          <w:tcPr>
            <w:tcW w:w="953" w:type="dxa"/>
          </w:tcPr>
          <w:p w14:paraId="28588363" w14:textId="77777777" w:rsidR="008D06DF" w:rsidRDefault="008D06DF" w:rsidP="002837FB"/>
        </w:tc>
      </w:tr>
    </w:tbl>
    <w:p w14:paraId="22C1F389" w14:textId="378FCBE0" w:rsidR="002615C4" w:rsidRPr="00056AB7" w:rsidRDefault="002615C4" w:rsidP="00056AB7"/>
    <w:sectPr w:rsidR="002615C4"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4C16" w14:textId="77777777" w:rsidR="00CF5399" w:rsidRDefault="00CF5399" w:rsidP="00A257DF">
      <w:pPr>
        <w:spacing w:after="0" w:line="240" w:lineRule="auto"/>
      </w:pPr>
      <w:r>
        <w:separator/>
      </w:r>
    </w:p>
  </w:endnote>
  <w:endnote w:type="continuationSeparator" w:id="0">
    <w:p w14:paraId="05783E7F" w14:textId="77777777" w:rsidR="00CF5399" w:rsidRDefault="00CF5399"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563" w14:textId="2414F7DF" w:rsidR="00222411" w:rsidRDefault="009427AF" w:rsidP="00222411">
    <w:pPr>
      <w:pStyle w:val="Voettekst"/>
    </w:pPr>
    <w:bookmarkStart w:id="13" w:name="_Hlk45091963"/>
    <w:r>
      <w:t>K</w:t>
    </w:r>
    <w:r w:rsidR="00F70932">
      <w:t>lant:</w:t>
    </w:r>
    <w:bookmarkEnd w:id="13"/>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966A3" w14:textId="77777777" w:rsidR="00CF5399" w:rsidRDefault="00CF5399" w:rsidP="00A257DF">
      <w:pPr>
        <w:spacing w:after="0" w:line="240" w:lineRule="auto"/>
      </w:pPr>
      <w:r>
        <w:separator/>
      </w:r>
    </w:p>
  </w:footnote>
  <w:footnote w:type="continuationSeparator" w:id="0">
    <w:p w14:paraId="0099E9EF" w14:textId="77777777" w:rsidR="00CF5399" w:rsidRDefault="00CF5399"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C0B2" w14:textId="1B0C0EBC" w:rsidR="007A68DD" w:rsidRDefault="007A68DD">
    <w:pPr>
      <w:pStyle w:val="Koptekst"/>
    </w:pPr>
    <w:bookmarkStart w:id="11" w:name="_Hlk45091329"/>
    <w:bookmarkStart w:id="12" w:name="_Hlk45091330"/>
    <w:r>
      <w:t>Behoefteanalyse</w:t>
    </w:r>
    <w:r>
      <w:tab/>
    </w:r>
    <w:r w:rsidR="00222411">
      <w:t>Team</w:t>
    </w:r>
    <w:r>
      <w:tab/>
      <w:t>Project</w:t>
    </w:r>
    <w:r>
      <w:tab/>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62D"/>
    <w:multiLevelType w:val="hybridMultilevel"/>
    <w:tmpl w:val="E0B2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5A6273"/>
    <w:multiLevelType w:val="hybridMultilevel"/>
    <w:tmpl w:val="2BD4A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26D618A8"/>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C2F5594"/>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CEA3EB0"/>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D9851E0"/>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8C04B5"/>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A7561BC"/>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A9354F4"/>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24052C1"/>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2877BA8"/>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4D723AE"/>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4F3599E"/>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A2F255F"/>
    <w:multiLevelType w:val="hybridMultilevel"/>
    <w:tmpl w:val="545600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5D22A21"/>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F410494"/>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0CF02E2"/>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72EF1C06"/>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48201C1"/>
    <w:multiLevelType w:val="hybridMultilevel"/>
    <w:tmpl w:val="545600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E61289E"/>
    <w:multiLevelType w:val="hybridMultilevel"/>
    <w:tmpl w:val="D3EE11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
  </w:num>
  <w:num w:numId="4">
    <w:abstractNumId w:val="16"/>
  </w:num>
  <w:num w:numId="5">
    <w:abstractNumId w:val="23"/>
  </w:num>
  <w:num w:numId="6">
    <w:abstractNumId w:val="0"/>
  </w:num>
  <w:num w:numId="7">
    <w:abstractNumId w:val="1"/>
  </w:num>
  <w:num w:numId="8">
    <w:abstractNumId w:val="15"/>
  </w:num>
  <w:num w:numId="9">
    <w:abstractNumId w:val="21"/>
  </w:num>
  <w:num w:numId="10">
    <w:abstractNumId w:val="12"/>
  </w:num>
  <w:num w:numId="11">
    <w:abstractNumId w:val="4"/>
  </w:num>
  <w:num w:numId="12">
    <w:abstractNumId w:val="7"/>
  </w:num>
  <w:num w:numId="13">
    <w:abstractNumId w:val="9"/>
  </w:num>
  <w:num w:numId="14">
    <w:abstractNumId w:val="17"/>
  </w:num>
  <w:num w:numId="15">
    <w:abstractNumId w:val="20"/>
  </w:num>
  <w:num w:numId="16">
    <w:abstractNumId w:val="13"/>
  </w:num>
  <w:num w:numId="17">
    <w:abstractNumId w:val="11"/>
  </w:num>
  <w:num w:numId="18">
    <w:abstractNumId w:val="19"/>
  </w:num>
  <w:num w:numId="19">
    <w:abstractNumId w:val="22"/>
  </w:num>
  <w:num w:numId="20">
    <w:abstractNumId w:val="6"/>
  </w:num>
  <w:num w:numId="21">
    <w:abstractNumId w:val="3"/>
  </w:num>
  <w:num w:numId="22">
    <w:abstractNumId w:val="5"/>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31E70"/>
    <w:rsid w:val="000502ED"/>
    <w:rsid w:val="00051653"/>
    <w:rsid w:val="00056AB7"/>
    <w:rsid w:val="000A70D3"/>
    <w:rsid w:val="000B19DB"/>
    <w:rsid w:val="000B4C80"/>
    <w:rsid w:val="000B4D5C"/>
    <w:rsid w:val="000C1179"/>
    <w:rsid w:val="000D02FF"/>
    <w:rsid w:val="00126F70"/>
    <w:rsid w:val="0014223B"/>
    <w:rsid w:val="001444DC"/>
    <w:rsid w:val="00164851"/>
    <w:rsid w:val="0017377D"/>
    <w:rsid w:val="00195E40"/>
    <w:rsid w:val="001D6F23"/>
    <w:rsid w:val="00222411"/>
    <w:rsid w:val="002615C4"/>
    <w:rsid w:val="00267FD4"/>
    <w:rsid w:val="002E48C3"/>
    <w:rsid w:val="0031115F"/>
    <w:rsid w:val="00313209"/>
    <w:rsid w:val="003258CA"/>
    <w:rsid w:val="0033319D"/>
    <w:rsid w:val="003767BA"/>
    <w:rsid w:val="003B056F"/>
    <w:rsid w:val="003C20F8"/>
    <w:rsid w:val="003E3D38"/>
    <w:rsid w:val="00401287"/>
    <w:rsid w:val="004148A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75D7"/>
    <w:rsid w:val="0075353F"/>
    <w:rsid w:val="007A68DD"/>
    <w:rsid w:val="007D62ED"/>
    <w:rsid w:val="007F694C"/>
    <w:rsid w:val="007F7679"/>
    <w:rsid w:val="00802D6C"/>
    <w:rsid w:val="00820376"/>
    <w:rsid w:val="00872CD0"/>
    <w:rsid w:val="008D06DF"/>
    <w:rsid w:val="009427AF"/>
    <w:rsid w:val="00953455"/>
    <w:rsid w:val="009768B4"/>
    <w:rsid w:val="009A329B"/>
    <w:rsid w:val="009E57A4"/>
    <w:rsid w:val="00A257DF"/>
    <w:rsid w:val="00A50CF4"/>
    <w:rsid w:val="00A522AD"/>
    <w:rsid w:val="00A52CB3"/>
    <w:rsid w:val="00A54DF7"/>
    <w:rsid w:val="00A94724"/>
    <w:rsid w:val="00AB3F38"/>
    <w:rsid w:val="00AD41A2"/>
    <w:rsid w:val="00AD78C6"/>
    <w:rsid w:val="00AF08B5"/>
    <w:rsid w:val="00B174DF"/>
    <w:rsid w:val="00B466EE"/>
    <w:rsid w:val="00B54FB0"/>
    <w:rsid w:val="00BB388D"/>
    <w:rsid w:val="00BC25E6"/>
    <w:rsid w:val="00C1754E"/>
    <w:rsid w:val="00C40C90"/>
    <w:rsid w:val="00C5745F"/>
    <w:rsid w:val="00C80CC1"/>
    <w:rsid w:val="00C83E6F"/>
    <w:rsid w:val="00C83ECD"/>
    <w:rsid w:val="00C90C8F"/>
    <w:rsid w:val="00CA7FD9"/>
    <w:rsid w:val="00CB0D3E"/>
    <w:rsid w:val="00CB6B3A"/>
    <w:rsid w:val="00CD1AF8"/>
    <w:rsid w:val="00CF5399"/>
    <w:rsid w:val="00D928B1"/>
    <w:rsid w:val="00DC3490"/>
    <w:rsid w:val="00DC7E50"/>
    <w:rsid w:val="00DE2F76"/>
    <w:rsid w:val="00DE5AC7"/>
    <w:rsid w:val="00E5762C"/>
    <w:rsid w:val="00E81A9F"/>
    <w:rsid w:val="00EA229D"/>
    <w:rsid w:val="00EB06B3"/>
    <w:rsid w:val="00EB3B8E"/>
    <w:rsid w:val="00EB4C81"/>
    <w:rsid w:val="00EE599C"/>
    <w:rsid w:val="00F06C0E"/>
    <w:rsid w:val="00F20B3B"/>
    <w:rsid w:val="00F45B3B"/>
    <w:rsid w:val="00F54C8A"/>
    <w:rsid w:val="00F70932"/>
    <w:rsid w:val="00FD3CB1"/>
    <w:rsid w:val="00FE3EA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3B8E"/>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26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De productvision van de Klant </Abstract>
  <CompanyAddress>Den Haag</CompanyAddress>
  <CompanyPhone/>
  <CompanyFax/>
  <CompanyEmail>1K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FBAC08BF55D842ACF02DD9F6D403C9" ma:contentTypeVersion="14" ma:contentTypeDescription="Create a new document." ma:contentTypeScope="" ma:versionID="2f89ce743f619b5021bb90f07274e95c">
  <xsd:schema xmlns:xsd="http://www.w3.org/2001/XMLSchema" xmlns:xs="http://www.w3.org/2001/XMLSchema" xmlns:p="http://schemas.microsoft.com/office/2006/metadata/properties" xmlns:ns2="29960734-3146-4496-ad96-a276a610791f" xmlns:ns3="01a38fba-f302-4688-b704-a1f05c51a629" targetNamespace="http://schemas.microsoft.com/office/2006/metadata/properties" ma:root="true" ma:fieldsID="b4afd8c409b56d077034526cdd6a577a" ns2:_="" ns3:_="">
    <xsd:import namespace="29960734-3146-4496-ad96-a276a610791f"/>
    <xsd:import namespace="01a38fba-f302-4688-b704-a1f05c51a6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60734-3146-4496-ad96-a276a610791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a38fba-f302-4688-b704-a1f05c51a6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02b6fd2-3422-4b74-bdbe-933c630177f5}" ma:internalName="TaxCatchAll" ma:showField="CatchAllData" ma:web="01a38fba-f302-4688-b704-a1f05c51a62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01a38fba-f302-4688-b704-a1f05c51a629" xsi:nil="true"/>
    <lcf76f155ced4ddcb4097134ff3c332f xmlns="29960734-3146-4496-ad96-a276a610791f">
      <Terms xmlns="http://schemas.microsoft.com/office/infopath/2007/PartnerControls"/>
    </lcf76f155ced4ddcb4097134ff3c332f>
    <ReferenceId xmlns="29960734-3146-4496-ad96-a276a610791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DB67DD65-8B65-4F38-AACF-63EDC0C1C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60734-3146-4496-ad96-a276a610791f"/>
    <ds:schemaRef ds:uri="01a38fba-f302-4688-b704-a1f05c51a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01a38fba-f302-4688-b704-a1f05c51a629"/>
    <ds:schemaRef ds:uri="29960734-3146-4496-ad96-a276a610791f"/>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50</TotalTime>
  <Pages>7</Pages>
  <Words>1141</Words>
  <Characters>6280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dc:subject>
  <dc:creator>Roy Springer</dc:creator>
  <cp:keywords/>
  <dc:description/>
  <cp:lastModifiedBy>Mohammad Albrkawi</cp:lastModifiedBy>
  <cp:revision>15</cp:revision>
  <cp:lastPrinted>2019-10-02T10:33:00Z</cp:lastPrinted>
  <dcterms:created xsi:type="dcterms:W3CDTF">2022-09-30T08:54:00Z</dcterms:created>
  <dcterms:modified xsi:type="dcterms:W3CDTF">2022-11-13T17:25:00Z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0x01010005FBAC08BF55D842ACF02DD9F6D403C9</vt:lpwstr>
  </property>
  <property fmtid="{D5CDD505-2E9C-101B-9397-08002B2CF9AE}" pid="3" name="MediaServiceImageTags">
    <vt:lpwstr/>
  </property>
</Properties>
</file>